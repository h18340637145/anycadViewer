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A58E49" w14:textId="77777777" w:rsidR="00EA6D76" w:rsidRPr="00C02F4F" w:rsidRDefault="00EA6D76" w:rsidP="00EA6D76">
      <w:pPr>
        <w:pStyle w:val="ab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E9E3D6A" wp14:editId="57A6EC3D">
            <wp:extent cx="5526661" cy="4251278"/>
            <wp:effectExtent l="152400" t="152400" r="360045" b="3594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863" cy="4279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503820" w14:textId="77777777" w:rsidR="00EA6D76" w:rsidRPr="00C47075" w:rsidRDefault="00EA6D76" w:rsidP="00EA6D76">
      <w:pPr>
        <w:pStyle w:val="a7"/>
        <w:rPr>
          <w:rFonts w:ascii="微软雅黑" w:eastAsia="微软雅黑" w:hAnsi="微软雅黑"/>
        </w:rPr>
      </w:pPr>
      <w:r w:rsidRPr="00C47075">
        <w:rPr>
          <w:rFonts w:ascii="微软雅黑" w:eastAsia="微软雅黑" w:hAnsi="微软雅黑" w:hint="eastAsia"/>
          <w:lang w:bidi="zh-CN"/>
        </w:rPr>
        <w:t>减速箱图文报告</w:t>
      </w:r>
    </w:p>
    <w:p w14:paraId="7A85E08A" w14:textId="77777777" w:rsidR="00EA6D76" w:rsidRPr="00C02F4F" w:rsidRDefault="00EA6D76" w:rsidP="00EA6D76">
      <w:pPr>
        <w:pStyle w:val="a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黄洪伟</w:t>
      </w:r>
      <w:r w:rsidRPr="00C02F4F">
        <w:rPr>
          <w:rFonts w:ascii="微软雅黑" w:eastAsia="微软雅黑" w:hAnsi="微软雅黑" w:hint="eastAsia"/>
          <w:lang w:val="zh-CN" w:bidi="zh-CN"/>
        </w:rPr>
        <w:t xml:space="preserve"> | </w:t>
      </w:r>
      <w:r>
        <w:rPr>
          <w:rFonts w:ascii="微软雅黑" w:eastAsia="微软雅黑" w:hAnsi="微软雅黑"/>
        </w:rPr>
        <w:t>2020.8.18</w:t>
      </w:r>
      <w:r w:rsidRPr="00C02F4F">
        <w:rPr>
          <w:rFonts w:ascii="微软雅黑" w:eastAsia="微软雅黑" w:hAnsi="微软雅黑" w:hint="eastAsia"/>
          <w:lang w:val="zh-CN" w:bidi="zh-CN"/>
        </w:rPr>
        <w:br w:type="page"/>
      </w:r>
    </w:p>
    <w:p w14:paraId="6A768E87" w14:textId="77777777" w:rsidR="00FB5D07" w:rsidRPr="00FB5D07" w:rsidRDefault="00FB5D07" w:rsidP="00FB5D07">
      <w:pPr>
        <w:keepNext/>
        <w:keepLines/>
        <w:spacing w:before="600" w:after="60"/>
        <w:outlineLvl w:val="0"/>
        <w:rPr>
          <w:rFonts w:ascii="微软雅黑" w:eastAsia="微软雅黑" w:hAnsi="微软雅黑" w:cs="Times New Roman"/>
          <w:color w:val="4472C4"/>
          <w:sz w:val="30"/>
          <w:szCs w:val="30"/>
        </w:rPr>
      </w:pPr>
      <w:r w:rsidRPr="00FB5D07">
        <w:rPr>
          <w:rFonts w:ascii="微软雅黑" w:eastAsia="微软雅黑" w:hAnsi="微软雅黑" w:cs="Times New Roman" w:hint="eastAsia"/>
          <w:color w:val="4472C4"/>
          <w:sz w:val="30"/>
          <w:szCs w:val="30"/>
        </w:rPr>
        <w:lastRenderedPageBreak/>
        <w:t>任务概述</w:t>
      </w:r>
    </w:p>
    <w:p w14:paraId="6146C1E2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>1. 使用C#平台搭建三维几何模型的显示与交互引擎，可使用Unity和Eyeshot等成熟产品</w:t>
      </w:r>
    </w:p>
    <w:p w14:paraId="7288EA11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1.1 具备视角转换功能，如俯视图、正视图等</w:t>
      </w:r>
    </w:p>
    <w:p w14:paraId="09888EC2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1.2 具备视图转换功能，如渲染视图、线框视图等</w:t>
      </w:r>
    </w:p>
    <w:p w14:paraId="56D95043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1.3 具备导入/导出STL和STEP模型的功能</w:t>
      </w:r>
    </w:p>
    <w:p w14:paraId="69E9057C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1.4 具备鼠标交互的功能，如旋转、平移、缩放等</w:t>
      </w:r>
    </w:p>
    <w:p w14:paraId="2B845C83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>2. 基于上述引擎，导入几何模型（*见附），并用几何模型展示其工作过程</w:t>
      </w:r>
    </w:p>
    <w:p w14:paraId="0FDDC7BD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2.1 从不同视角展示所建立的三维模型，并生成视频文件</w:t>
      </w:r>
    </w:p>
    <w:p w14:paraId="4A444F56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2.2 展现关键部件的运动过程， 并生成视频文件</w:t>
      </w:r>
    </w:p>
    <w:p w14:paraId="39A4807E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>3. 显示模型概述信息，并生成图文报告</w:t>
      </w:r>
    </w:p>
    <w:p w14:paraId="76E22AFA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3.1 显示几何信息和质量，如包围盒、体积，质量等</w:t>
      </w:r>
    </w:p>
    <w:p w14:paraId="5D97A46A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 xml:space="preserve">    3.2 生成图文报告（HTML或Word均可），包括图片格式的三维模型和表格形式的模型信息</w:t>
      </w:r>
    </w:p>
    <w:p w14:paraId="1D8B706B" w14:textId="77777777" w:rsidR="00FB5D07" w:rsidRPr="00FB5D07" w:rsidRDefault="00FB5D07" w:rsidP="00FB5D07">
      <w:pPr>
        <w:ind w:firstLineChars="200" w:firstLine="440"/>
        <w:rPr>
          <w:rFonts w:ascii="微软雅黑" w:eastAsia="微软雅黑" w:hAnsi="微软雅黑" w:cs="Times New Roman"/>
          <w:color w:val="44546A"/>
        </w:rPr>
      </w:pPr>
      <w:r w:rsidRPr="00FB5D07">
        <w:rPr>
          <w:rFonts w:ascii="微软雅黑" w:eastAsia="微软雅黑" w:hAnsi="微软雅黑" w:cs="Times New Roman"/>
          <w:color w:val="44546A"/>
        </w:rPr>
        <w:t>4. 熟悉git操作和markdown文档编写，在Github建立账户，并提交代码；</w:t>
      </w:r>
    </w:p>
    <w:p w14:paraId="2491414A" w14:textId="77777777" w:rsidR="00EA6D76" w:rsidRDefault="00EA6D76" w:rsidP="00EA6D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/>
      </w:r>
    </w:p>
    <w:p w14:paraId="73828853" w14:textId="77777777" w:rsidR="00EA6D76" w:rsidRDefault="00EA6D76" w:rsidP="00EA6D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71B4CD30" w14:textId="44C249A2" w:rsidR="00EA6D76" w:rsidRPr="00FB5D07" w:rsidRDefault="007F7BA0" w:rsidP="00FB5D07">
      <w:pPr>
        <w:keepNext/>
        <w:keepLines/>
        <w:spacing w:before="600" w:after="60"/>
        <w:outlineLvl w:val="0"/>
        <w:rPr>
          <w:rFonts w:ascii="微软雅黑" w:eastAsia="微软雅黑" w:hAnsi="微软雅黑" w:cs="Times New Roman"/>
          <w:color w:val="4472C4"/>
          <w:sz w:val="30"/>
          <w:szCs w:val="30"/>
        </w:rPr>
      </w:pPr>
      <w:r>
        <w:rPr>
          <w:rFonts w:ascii="微软雅黑" w:eastAsia="微软雅黑" w:hAnsi="微软雅黑" w:cs="Times New Roman" w:hint="eastAsia"/>
          <w:color w:val="4472C4"/>
          <w:sz w:val="30"/>
          <w:szCs w:val="30"/>
        </w:rPr>
        <w:lastRenderedPageBreak/>
        <w:t>在交互引擎中展示模型信息</w:t>
      </w:r>
    </w:p>
    <w:p w14:paraId="4030A026" w14:textId="77777777" w:rsidR="00EA6D76" w:rsidRDefault="00EA6D76" w:rsidP="00EA6D76">
      <w:pPr>
        <w:pStyle w:val="2"/>
      </w:pPr>
      <w:r>
        <w:rPr>
          <w:rFonts w:hint="eastAsia"/>
        </w:rPr>
        <w:t>模型</w:t>
      </w:r>
      <w:r>
        <w:rPr>
          <w:rFonts w:hint="eastAsia"/>
        </w:rPr>
        <w:t>1</w:t>
      </w:r>
      <w:r>
        <w:t xml:space="preserve">: </w:t>
      </w:r>
      <w:r w:rsidRPr="0046147F">
        <w:t>1-2_shift_collar_fork_-_Scaled</w:t>
      </w:r>
    </w:p>
    <w:p w14:paraId="247CB96F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39C1CD1B" wp14:editId="5AE662B1">
            <wp:extent cx="5472430" cy="4223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2D1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 w:rsidRPr="0046147F">
        <w:t>1-2_shift_collar_fork_-_Scaled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2718F7C8" w14:textId="77777777" w:rsidTr="00B314C4">
        <w:tc>
          <w:tcPr>
            <w:tcW w:w="2152" w:type="dxa"/>
          </w:tcPr>
          <w:p w14:paraId="12273E4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068E232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15E69F4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4B7A1F8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:rsidRPr="003B6E12" w14:paraId="117D0394" w14:textId="77777777" w:rsidTr="00B314C4">
        <w:tc>
          <w:tcPr>
            <w:tcW w:w="2152" w:type="dxa"/>
          </w:tcPr>
          <w:p w14:paraId="03E676CC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46147F">
              <w:rPr>
                <w:rFonts w:ascii="等线" w:eastAsia="等线" w:hAnsi="等线"/>
                <w:color w:val="000000"/>
              </w:rPr>
              <w:t>1-2_shift_collar_fork_-_Scaled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3B6819FF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3</w:t>
            </w:r>
            <w:r>
              <w:rPr>
                <w:rFonts w:ascii="等线" w:eastAsia="等线" w:hAnsi="等线"/>
                <w:color w:val="000000"/>
              </w:rPr>
              <w:t>501.61</w:t>
            </w:r>
            <w:r>
              <w:rPr>
                <w:rFonts w:ascii="等线" w:eastAsia="等线" w:hAnsi="等线" w:hint="eastAsia"/>
                <w:color w:val="000000"/>
              </w:rPr>
              <w:t>mm</w:t>
            </w:r>
            <w:r>
              <w:rPr>
                <w:rFonts w:ascii="等线" w:eastAsia="等线" w:hAnsi="等线"/>
                <w:color w:val="000000"/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23BA13B8" w14:textId="1A268EBA" w:rsidR="00EA6D76" w:rsidRPr="003B6E12" w:rsidRDefault="00815DCE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349349A5" w14:textId="39EC3074" w:rsidR="00EA6D76" w:rsidRPr="003B6E12" w:rsidRDefault="00B314C4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3</w:t>
            </w:r>
            <w:r>
              <w:rPr>
                <w:rFonts w:ascii="等线" w:eastAsia="等线" w:hAnsi="等线"/>
                <w:color w:val="000000"/>
              </w:rPr>
              <w:t>.50</w:t>
            </w:r>
            <w:r>
              <w:rPr>
                <w:rFonts w:ascii="等线" w:eastAsia="等线" w:hAnsi="等线" w:hint="eastAsia"/>
                <w:color w:val="000000"/>
              </w:rPr>
              <w:t>g</w:t>
            </w:r>
          </w:p>
        </w:tc>
      </w:tr>
    </w:tbl>
    <w:p w14:paraId="03FF06EE" w14:textId="77777777" w:rsidR="00EA6D76" w:rsidRDefault="00EA6D76" w:rsidP="00EA6D76"/>
    <w:p w14:paraId="69B99AD8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2:</w:t>
      </w:r>
      <w:r w:rsidRPr="0046147F">
        <w:t xml:space="preserve"> 1-2_shift_fork_-_Scaled</w:t>
      </w:r>
    </w:p>
    <w:p w14:paraId="10764E20" w14:textId="77777777" w:rsidR="00EA6D76" w:rsidRDefault="00EA6D76" w:rsidP="00EA6D7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6510FE" wp14:editId="6749C14E">
                <wp:simplePos x="0" y="0"/>
                <wp:positionH relativeFrom="column">
                  <wp:posOffset>7413873</wp:posOffset>
                </wp:positionH>
                <wp:positionV relativeFrom="paragraph">
                  <wp:posOffset>2258683</wp:posOffset>
                </wp:positionV>
                <wp:extent cx="192600" cy="1830600"/>
                <wp:effectExtent l="38100" t="57150" r="55245" b="55880"/>
                <wp:wrapNone/>
                <wp:docPr id="3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92600" cy="18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D186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" o:spid="_x0000_s1026" type="#_x0000_t75" style="position:absolute;left:0;text-align:left;margin-left:583.05pt;margin-top:177.15pt;width:16.55pt;height:14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89AFCB" wp14:editId="2429CC26">
            <wp:extent cx="5472430" cy="4223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C8E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 w:rsidRPr="005F06AE">
        <w:t>1-2_shift_fork_-_Scaled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0CF99C17" w14:textId="77777777" w:rsidTr="00B314C4">
        <w:tc>
          <w:tcPr>
            <w:tcW w:w="2152" w:type="dxa"/>
          </w:tcPr>
          <w:p w14:paraId="0342CFA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3524881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5584C49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6176286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2793A2FE" w14:textId="77777777" w:rsidTr="00B314C4">
        <w:tc>
          <w:tcPr>
            <w:tcW w:w="2152" w:type="dxa"/>
          </w:tcPr>
          <w:p w14:paraId="5EE5E490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46147F">
              <w:rPr>
                <w:rFonts w:ascii="等线" w:eastAsia="等线" w:hAnsi="等线"/>
                <w:color w:val="000000"/>
              </w:rPr>
              <w:t>1-2_shift_fork_-_Scaled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347E49B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070.48mm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6BDEF6C7" w14:textId="1BA0B00E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63AE0F73" w14:textId="7282F5A8" w:rsidR="00B314C4" w:rsidRDefault="00B314C4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.07</w:t>
            </w:r>
            <w:r>
              <w:rPr>
                <w:rFonts w:hint="eastAsia"/>
              </w:rPr>
              <w:t>g</w:t>
            </w:r>
          </w:p>
        </w:tc>
      </w:tr>
    </w:tbl>
    <w:p w14:paraId="65E0B98C" w14:textId="77777777" w:rsidR="00EA6D76" w:rsidRDefault="00EA6D76" w:rsidP="00EA6D76"/>
    <w:p w14:paraId="793B1070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3</w:t>
      </w:r>
      <w:r>
        <w:t xml:space="preserve">: </w:t>
      </w:r>
      <w:bookmarkStart w:id="0" w:name="_Hlk48717505"/>
      <w:r w:rsidRPr="005F06AE">
        <w:t>3-4_Shift_Collar_fork_-_Scaled</w:t>
      </w:r>
    </w:p>
    <w:bookmarkEnd w:id="0"/>
    <w:p w14:paraId="69F29E0F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728999A1" wp14:editId="23D7AECD">
            <wp:extent cx="5472430" cy="4223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8B94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 w:rsidRPr="005F06AE">
        <w:t>3-4_Shift_Collar_fork_-_Scaled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6BC9013E" w14:textId="77777777" w:rsidTr="00B314C4">
        <w:tc>
          <w:tcPr>
            <w:tcW w:w="2152" w:type="dxa"/>
          </w:tcPr>
          <w:p w14:paraId="5F45765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06D9F60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72C0E94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6DC2F8A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27E944AE" w14:textId="77777777" w:rsidTr="00B314C4">
        <w:tc>
          <w:tcPr>
            <w:tcW w:w="2152" w:type="dxa"/>
          </w:tcPr>
          <w:p w14:paraId="19418FC0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5F06AE">
              <w:rPr>
                <w:rFonts w:ascii="等线" w:eastAsia="等线" w:hAnsi="等线"/>
                <w:color w:val="000000"/>
              </w:rPr>
              <w:t>3-4_Shift_Collar_fork_-_Scaled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033485B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747.37mm</w:t>
            </w:r>
            <w:r w:rsidRPr="00000F73">
              <w:rPr>
                <w:vertAlign w:val="superscript"/>
              </w:rPr>
              <w:t>2</w:t>
            </w:r>
          </w:p>
        </w:tc>
        <w:tc>
          <w:tcPr>
            <w:tcW w:w="2152" w:type="dxa"/>
          </w:tcPr>
          <w:p w14:paraId="10FA12C6" w14:textId="25171655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64AEFB3D" w14:textId="206079DF" w:rsidR="00EA6D76" w:rsidRDefault="00B314C4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.75g</w:t>
            </w:r>
          </w:p>
        </w:tc>
      </w:tr>
    </w:tbl>
    <w:p w14:paraId="3AFC81CE" w14:textId="77777777" w:rsidR="00EA6D76" w:rsidRDefault="00EA6D76" w:rsidP="00EA6D76">
      <w:pPr>
        <w:jc w:val="center"/>
      </w:pPr>
    </w:p>
    <w:p w14:paraId="040C9754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4</w:t>
      </w:r>
      <w:r>
        <w:t xml:space="preserve">: </w:t>
      </w:r>
      <w:r w:rsidRPr="005F06AE">
        <w:t>3-4_shift_fork_2_-_Scaled</w:t>
      </w:r>
    </w:p>
    <w:p w14:paraId="72161CAC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2459A4F3" wp14:editId="1E19B3C7">
            <wp:extent cx="5472430" cy="4223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E44D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.4: </w:t>
      </w:r>
      <w:r w:rsidRPr="005F06AE">
        <w:t>3-4_shift_fork_2_-_Scaled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185A577E" w14:textId="77777777" w:rsidTr="00B314C4">
        <w:tc>
          <w:tcPr>
            <w:tcW w:w="2152" w:type="dxa"/>
          </w:tcPr>
          <w:p w14:paraId="0181348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54C87DE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2A93BC0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00A0153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1E08AA22" w14:textId="77777777" w:rsidTr="00B314C4">
        <w:tc>
          <w:tcPr>
            <w:tcW w:w="2152" w:type="dxa"/>
          </w:tcPr>
          <w:p w14:paraId="5CDB29F4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5F06AE">
              <w:rPr>
                <w:rFonts w:ascii="等线" w:eastAsia="等线" w:hAnsi="等线"/>
                <w:color w:val="000000"/>
              </w:rPr>
              <w:t>3-4_shift_fork_2_-_Scaled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5EE56F4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276.93</w:t>
            </w:r>
            <w:r>
              <w:rPr>
                <w:rFonts w:hint="eastAsia"/>
              </w:rPr>
              <w:t>mm</w:t>
            </w:r>
            <w:r w:rsidRPr="00012742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22EB2C6C" w14:textId="30301F07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3313EA1A" w14:textId="156C003A" w:rsidR="00EA6D76" w:rsidRDefault="00B314C4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.28g</w:t>
            </w:r>
          </w:p>
        </w:tc>
      </w:tr>
    </w:tbl>
    <w:p w14:paraId="4D73A727" w14:textId="77777777" w:rsidR="00EA6D76" w:rsidRDefault="00EA6D76" w:rsidP="00EA6D76">
      <w:pPr>
        <w:jc w:val="center"/>
      </w:pPr>
    </w:p>
    <w:p w14:paraId="68E063F9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 xml:space="preserve">5: </w:t>
      </w:r>
      <w:r w:rsidRPr="009B54B9">
        <w:t>5-R_shift_fork_-_Sclaed</w:t>
      </w:r>
    </w:p>
    <w:p w14:paraId="03683B60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5B12A74B" wp14:editId="75A8C574">
            <wp:extent cx="5472430" cy="4223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8546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.5: </w:t>
      </w:r>
      <w:r w:rsidRPr="009B54B9">
        <w:t>5-R_shift_fork_-_Sclaed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48BD3E6B" w14:textId="77777777" w:rsidTr="00B314C4">
        <w:tc>
          <w:tcPr>
            <w:tcW w:w="2152" w:type="dxa"/>
          </w:tcPr>
          <w:p w14:paraId="1E97BF8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3E9A48A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3FE1D62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55E18BC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1F511BE" w14:textId="77777777" w:rsidTr="00B314C4">
        <w:tc>
          <w:tcPr>
            <w:tcW w:w="2152" w:type="dxa"/>
          </w:tcPr>
          <w:p w14:paraId="1F106DE2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9B54B9">
              <w:rPr>
                <w:rFonts w:ascii="等线" w:eastAsia="等线" w:hAnsi="等线"/>
                <w:color w:val="000000"/>
              </w:rPr>
              <w:t>5-R_shift_fork_-_Sclaed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545436D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6</w:t>
            </w:r>
            <w:r>
              <w:t>373.73mm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3DC9AC3A" w14:textId="6B5169A4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7CE11524" w14:textId="227740A9" w:rsidR="00EA6D76" w:rsidRDefault="00B314C4" w:rsidP="00B314C4">
            <w:pPr>
              <w:jc w:val="center"/>
            </w:pPr>
            <w:r>
              <w:rPr>
                <w:rFonts w:hint="eastAsia"/>
              </w:rPr>
              <w:t>6</w:t>
            </w:r>
            <w:r>
              <w:t>.37g</w:t>
            </w:r>
          </w:p>
        </w:tc>
      </w:tr>
    </w:tbl>
    <w:p w14:paraId="11B6960B" w14:textId="77777777" w:rsidR="00EA6D76" w:rsidRDefault="00EA6D76" w:rsidP="00EA6D76"/>
    <w:p w14:paraId="24A6ECAE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6:</w:t>
      </w:r>
      <w:r>
        <w:t xml:space="preserve"> </w:t>
      </w:r>
      <w:r w:rsidRPr="009B54B9">
        <w:t>5th_gear_Shift_collar_-_Scaled</w:t>
      </w:r>
    </w:p>
    <w:p w14:paraId="32D28A08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66ABF1D8" wp14:editId="6D69CB4D">
            <wp:extent cx="5472430" cy="4223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1EEF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.6 </w:t>
      </w:r>
      <w:r w:rsidRPr="009B54B9">
        <w:t>5th_gear_Shift_collar_-_Scaled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112"/>
        <w:gridCol w:w="2067"/>
        <w:gridCol w:w="2079"/>
      </w:tblGrid>
      <w:tr w:rsidR="00EA6D76" w14:paraId="6FF25A91" w14:textId="77777777" w:rsidTr="00B314C4">
        <w:tc>
          <w:tcPr>
            <w:tcW w:w="2152" w:type="dxa"/>
          </w:tcPr>
          <w:p w14:paraId="4FDDA25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04A9FCE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0858428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3CFDCEC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13A0849" w14:textId="77777777" w:rsidTr="00B314C4">
        <w:tc>
          <w:tcPr>
            <w:tcW w:w="2152" w:type="dxa"/>
          </w:tcPr>
          <w:p w14:paraId="3F89684F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9B54B9">
              <w:rPr>
                <w:rFonts w:ascii="等线" w:eastAsia="等线" w:hAnsi="等线"/>
                <w:color w:val="000000"/>
              </w:rPr>
              <w:t>5th_gear_Shift_collar_-_Scaled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15736D7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180.92mm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083AAAF3" w14:textId="53F85328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4DBCDB68" w14:textId="089F7BF3" w:rsidR="00EA6D76" w:rsidRDefault="00B314C4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.18g</w:t>
            </w:r>
          </w:p>
        </w:tc>
      </w:tr>
    </w:tbl>
    <w:p w14:paraId="0A5CBAC1" w14:textId="77777777" w:rsidR="00EA6D76" w:rsidRDefault="00EA6D76" w:rsidP="00EA6D76">
      <w:pPr>
        <w:jc w:val="center"/>
      </w:pPr>
    </w:p>
    <w:p w14:paraId="2275369D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7</w:t>
      </w:r>
      <w:r>
        <w:t xml:space="preserve">: </w:t>
      </w:r>
      <w:r w:rsidRPr="00000F73">
        <w:t>Bell_Housing_-_Scaled</w:t>
      </w:r>
    </w:p>
    <w:p w14:paraId="05BCD6DE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0EA92F07" wp14:editId="0B7DE24F">
            <wp:extent cx="5472430" cy="4223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E1C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.7 </w:t>
      </w:r>
      <w:r w:rsidRPr="00DD7CFA">
        <w:t xml:space="preserve"> </w:t>
      </w:r>
      <w:r w:rsidRPr="00000F73">
        <w:t>Bell_Housing_-_Scaled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777519A3" w14:textId="77777777" w:rsidTr="00B314C4">
        <w:tc>
          <w:tcPr>
            <w:tcW w:w="2350" w:type="dxa"/>
          </w:tcPr>
          <w:p w14:paraId="61A3292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4B6DE9B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52AB448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F70DA5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52F98A73" w14:textId="77777777" w:rsidTr="00B314C4">
        <w:tc>
          <w:tcPr>
            <w:tcW w:w="2350" w:type="dxa"/>
          </w:tcPr>
          <w:p w14:paraId="626580D8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000F73">
              <w:rPr>
                <w:rFonts w:ascii="等线" w:eastAsia="等线" w:hAnsi="等线"/>
                <w:color w:val="000000"/>
              </w:rPr>
              <w:t>Bell_Housing_-_Scaled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6B0CB768" w14:textId="77777777" w:rsidR="00EA6D76" w:rsidRPr="000D1939" w:rsidRDefault="00EA6D76" w:rsidP="00B314C4">
            <w:pPr>
              <w:jc w:val="center"/>
            </w:pPr>
            <w:r>
              <w:rPr>
                <w:rFonts w:hint="eastAsia"/>
              </w:rPr>
              <w:t>96670.64mm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61E501EC" w14:textId="6962D751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29879F5D" w14:textId="08B2197E" w:rsidR="00EA6D76" w:rsidRDefault="00B314C4" w:rsidP="00B314C4">
            <w:pPr>
              <w:jc w:val="center"/>
            </w:pPr>
            <w:r>
              <w:rPr>
                <w:rFonts w:hint="eastAsia"/>
              </w:rPr>
              <w:t>9</w:t>
            </w:r>
            <w:r>
              <w:t>.67g</w:t>
            </w:r>
          </w:p>
        </w:tc>
      </w:tr>
    </w:tbl>
    <w:p w14:paraId="4A414B8C" w14:textId="77777777" w:rsidR="00EA6D76" w:rsidRDefault="00EA6D76" w:rsidP="00EA6D76"/>
    <w:p w14:paraId="45FC17AB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8</w:t>
      </w:r>
      <w:r>
        <w:t xml:space="preserve">: </w:t>
      </w:r>
      <w:r w:rsidRPr="00687E96">
        <w:t>Front_bearing_retainer_-_Scaled</w:t>
      </w:r>
    </w:p>
    <w:p w14:paraId="7324E4D8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775F9E1A" wp14:editId="2A414E7F">
            <wp:extent cx="5472430" cy="4223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179F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.8 </w:t>
      </w:r>
      <w:r w:rsidRPr="00687E96">
        <w:t>Front_bearing_retainer_-_Scaled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626"/>
        <w:gridCol w:w="2033"/>
        <w:gridCol w:w="1964"/>
        <w:gridCol w:w="1985"/>
      </w:tblGrid>
      <w:tr w:rsidR="00EA6D76" w14:paraId="5A3F57AF" w14:textId="77777777" w:rsidTr="00B314C4">
        <w:tc>
          <w:tcPr>
            <w:tcW w:w="2350" w:type="dxa"/>
          </w:tcPr>
          <w:p w14:paraId="72D310F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263FBF2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769453B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335B8D0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7F784CC6" w14:textId="77777777" w:rsidTr="00B314C4">
        <w:tc>
          <w:tcPr>
            <w:tcW w:w="2350" w:type="dxa"/>
          </w:tcPr>
          <w:p w14:paraId="4B13A93E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687E96">
              <w:t>Front_bearing_retainer_-_Scaled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4C50931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8</w:t>
            </w:r>
            <w:r>
              <w:t>196.42mm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4A2835A5" w14:textId="3388ACDF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039ED5AF" w14:textId="63D768D5" w:rsidR="00EA6D76" w:rsidRDefault="00B314C4" w:rsidP="00B314C4">
            <w:pPr>
              <w:jc w:val="center"/>
            </w:pPr>
            <w:r>
              <w:rPr>
                <w:rFonts w:hint="eastAsia"/>
              </w:rPr>
              <w:t>8</w:t>
            </w:r>
            <w:r>
              <w:t>.20g</w:t>
            </w:r>
          </w:p>
        </w:tc>
      </w:tr>
    </w:tbl>
    <w:p w14:paraId="45263C98" w14:textId="77777777" w:rsidR="00EA6D76" w:rsidRDefault="00EA6D76" w:rsidP="00EA6D76">
      <w:pPr>
        <w:jc w:val="center"/>
      </w:pPr>
    </w:p>
    <w:p w14:paraId="66EF6603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9</w:t>
      </w:r>
      <w:r>
        <w:t xml:space="preserve">: </w:t>
      </w:r>
      <w:r w:rsidRPr="00747B53">
        <w:t>Gear_1_Counter_Shaft_-_Scaled</w:t>
      </w:r>
    </w:p>
    <w:p w14:paraId="09297648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266D2C24" wp14:editId="454317ED">
            <wp:extent cx="5472430" cy="4223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EEF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.9 </w:t>
      </w:r>
      <w:r w:rsidRPr="00747B53">
        <w:t>Gear_1_Counter_Shaft_-_Scaled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28"/>
        <w:gridCol w:w="2037"/>
        <w:gridCol w:w="2015"/>
        <w:gridCol w:w="2028"/>
      </w:tblGrid>
      <w:tr w:rsidR="00EA6D76" w14:paraId="0CFA41DE" w14:textId="77777777" w:rsidTr="00B314C4">
        <w:tc>
          <w:tcPr>
            <w:tcW w:w="2350" w:type="dxa"/>
          </w:tcPr>
          <w:p w14:paraId="4765A1D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20FE4C4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56C05EA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2CFD503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3E9F2B4" w14:textId="77777777" w:rsidTr="00B314C4">
        <w:tc>
          <w:tcPr>
            <w:tcW w:w="2350" w:type="dxa"/>
          </w:tcPr>
          <w:p w14:paraId="77BDA1DC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47B53">
              <w:t>Gear_1_Counter_Shaft_-_Scaled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40F7685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976.54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6E699469" w14:textId="59DDAB7D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636F67B2" w14:textId="389E680D" w:rsidR="00EA6D76" w:rsidRDefault="00B314C4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.98g</w:t>
            </w:r>
          </w:p>
        </w:tc>
      </w:tr>
    </w:tbl>
    <w:p w14:paraId="0110B178" w14:textId="77777777" w:rsidR="00EA6D76" w:rsidRDefault="00EA6D76" w:rsidP="00EA6D76">
      <w:pPr>
        <w:jc w:val="center"/>
      </w:pPr>
    </w:p>
    <w:p w14:paraId="78750668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 xml:space="preserve">10: </w:t>
      </w:r>
      <w:r w:rsidRPr="00747B53">
        <w:t>Gear_1_Top_-_Scaled</w:t>
      </w:r>
    </w:p>
    <w:p w14:paraId="3C83BE5E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39F9B770" wp14:editId="3BFF2372">
            <wp:extent cx="5472430" cy="4223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E176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.10 </w:t>
      </w:r>
      <w:r w:rsidRPr="00747B53">
        <w:t>Gear_1_Top_-_Scaled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329049C1" w14:textId="77777777" w:rsidTr="00B314C4">
        <w:tc>
          <w:tcPr>
            <w:tcW w:w="2350" w:type="dxa"/>
          </w:tcPr>
          <w:p w14:paraId="7918200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2D91237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340ADA0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1F5C4A0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2213BFD9" w14:textId="77777777" w:rsidTr="00B314C4">
        <w:tc>
          <w:tcPr>
            <w:tcW w:w="2350" w:type="dxa"/>
          </w:tcPr>
          <w:p w14:paraId="646A43D5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47B53">
              <w:t>Gear_1_Top_-_Scaled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5BB9309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4</w:t>
            </w:r>
            <w:r>
              <w:t>477.02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6A8A3ED6" w14:textId="300A911E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54998F1A" w14:textId="23C1389F" w:rsidR="00EA6D76" w:rsidRDefault="00B314C4" w:rsidP="00B314C4">
            <w:pPr>
              <w:jc w:val="center"/>
            </w:pPr>
            <w:r>
              <w:rPr>
                <w:rFonts w:hint="eastAsia"/>
              </w:rPr>
              <w:t>4</w:t>
            </w:r>
            <w:r>
              <w:t>.48g</w:t>
            </w:r>
          </w:p>
        </w:tc>
      </w:tr>
    </w:tbl>
    <w:p w14:paraId="6AB3B4C8" w14:textId="77777777" w:rsidR="00EA6D76" w:rsidRPr="00747B53" w:rsidRDefault="00EA6D76" w:rsidP="00EA6D76">
      <w:pPr>
        <w:jc w:val="center"/>
      </w:pPr>
    </w:p>
    <w:p w14:paraId="0B2B4B67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11:</w:t>
      </w:r>
      <w:r w:rsidRPr="00747B53">
        <w:t xml:space="preserve"> Gear_2_Counter_shaft_-_Scaled</w:t>
      </w:r>
    </w:p>
    <w:p w14:paraId="16F873BB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45FFAB7F" wp14:editId="7C63143B">
            <wp:extent cx="5472430" cy="4223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115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.11 </w:t>
      </w:r>
      <w:r w:rsidRPr="00747B53">
        <w:t>Gear_2_Counter_shaft_-_Scaled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2"/>
        <w:gridCol w:w="2022"/>
        <w:gridCol w:w="2022"/>
        <w:gridCol w:w="2022"/>
      </w:tblGrid>
      <w:tr w:rsidR="00EA6D76" w14:paraId="7EE24C5E" w14:textId="77777777" w:rsidTr="00B314C4">
        <w:tc>
          <w:tcPr>
            <w:tcW w:w="2350" w:type="dxa"/>
          </w:tcPr>
          <w:p w14:paraId="4770ECA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52339D5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2127977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6EAF5B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656625D" w14:textId="77777777" w:rsidTr="00B314C4">
        <w:tc>
          <w:tcPr>
            <w:tcW w:w="2350" w:type="dxa"/>
          </w:tcPr>
          <w:p w14:paraId="4A98A3E4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47B53">
              <w:t>Gear_2_Counter_shaft_-_Scaled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5CD4317A" w14:textId="1EB15A23" w:rsidR="00EA6D76" w:rsidRDefault="00C2405E" w:rsidP="00B314C4">
            <w:pPr>
              <w:jc w:val="center"/>
            </w:pPr>
            <w:r>
              <w:rPr>
                <w:rFonts w:hint="eastAsia"/>
              </w:rPr>
              <w:t>未果</w:t>
            </w:r>
          </w:p>
        </w:tc>
        <w:tc>
          <w:tcPr>
            <w:tcW w:w="2086" w:type="dxa"/>
          </w:tcPr>
          <w:p w14:paraId="537AF261" w14:textId="14DBBD5F" w:rsidR="00EA6D76" w:rsidRDefault="00C2405E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2EB16402" w14:textId="4CFC9205" w:rsidR="00EA6D76" w:rsidRDefault="00C2405E" w:rsidP="00B314C4">
            <w:pPr>
              <w:jc w:val="center"/>
            </w:pPr>
            <w:r>
              <w:rPr>
                <w:rFonts w:hint="eastAsia"/>
              </w:rPr>
              <w:t>未果</w:t>
            </w:r>
          </w:p>
        </w:tc>
      </w:tr>
    </w:tbl>
    <w:p w14:paraId="1B08681F" w14:textId="77777777" w:rsidR="00EA6D76" w:rsidRPr="00747B53" w:rsidRDefault="00EA6D76" w:rsidP="00EA6D76">
      <w:pPr>
        <w:jc w:val="center"/>
      </w:pPr>
    </w:p>
    <w:p w14:paraId="2C8F3B0A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12:</w:t>
      </w:r>
      <w:r w:rsidRPr="00747B53">
        <w:t xml:space="preserve"> Gear_2_Top_-_Sclaed</w:t>
      </w:r>
    </w:p>
    <w:p w14:paraId="0DD8B6F1" w14:textId="77777777" w:rsidR="00EA6D76" w:rsidRDefault="00EA6D76" w:rsidP="00EA6D76">
      <w:r>
        <w:rPr>
          <w:noProof/>
        </w:rPr>
        <w:drawing>
          <wp:inline distT="0" distB="0" distL="0" distR="0" wp14:anchorId="000C0742" wp14:editId="687F3123">
            <wp:extent cx="5472430" cy="4223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F9E4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.12 </w:t>
      </w:r>
      <w:r w:rsidRPr="00747B53">
        <w:t>Gear_2_Top_-_Sclaed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3AC647EB" w14:textId="77777777" w:rsidTr="00B314C4">
        <w:tc>
          <w:tcPr>
            <w:tcW w:w="2350" w:type="dxa"/>
          </w:tcPr>
          <w:p w14:paraId="63F57E7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5C015E8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3B93CC2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300B40E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1C46399" w14:textId="77777777" w:rsidTr="00B314C4">
        <w:tc>
          <w:tcPr>
            <w:tcW w:w="2350" w:type="dxa"/>
          </w:tcPr>
          <w:p w14:paraId="63C1E653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47B53">
              <w:t>Gear_2_Top_-_Sclaed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20ADE3D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999.32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4A0A2883" w14:textId="46A60334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3B359038" w14:textId="77777777" w:rsidR="00EA6D76" w:rsidRDefault="00B314C4" w:rsidP="00B314C4">
            <w:pPr>
              <w:jc w:val="center"/>
            </w:pPr>
            <w:r>
              <w:rPr>
                <w:rFonts w:hint="eastAsia"/>
              </w:rPr>
              <w:t>6</w:t>
            </w:r>
            <w:r>
              <w:t>.00g</w:t>
            </w:r>
          </w:p>
          <w:p w14:paraId="02C10408" w14:textId="711484BF" w:rsidR="00B314C4" w:rsidRDefault="00B314C4" w:rsidP="00B314C4">
            <w:pPr>
              <w:jc w:val="center"/>
            </w:pPr>
          </w:p>
        </w:tc>
      </w:tr>
    </w:tbl>
    <w:p w14:paraId="262DC35F" w14:textId="77777777" w:rsidR="00EA6D76" w:rsidRPr="00747B53" w:rsidRDefault="00EA6D76" w:rsidP="00EA6D76">
      <w:pPr>
        <w:jc w:val="center"/>
      </w:pPr>
    </w:p>
    <w:p w14:paraId="44ACD560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13:</w:t>
      </w:r>
      <w:r w:rsidRPr="00747B53">
        <w:t xml:space="preserve"> Gear_3_Counter_shaft_-_Scaled</w:t>
      </w:r>
      <w:r w:rsidRPr="005857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CF477" wp14:editId="248B5E29">
            <wp:extent cx="5472430" cy="4223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90C1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.13 </w:t>
      </w:r>
      <w:r w:rsidRPr="00747B53">
        <w:t>Gear_3_Counter_shaft_-_Scaled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36"/>
        <w:gridCol w:w="2034"/>
        <w:gridCol w:w="2013"/>
        <w:gridCol w:w="2025"/>
      </w:tblGrid>
      <w:tr w:rsidR="00B314C4" w14:paraId="0F613013" w14:textId="77777777" w:rsidTr="00B314C4">
        <w:tc>
          <w:tcPr>
            <w:tcW w:w="2350" w:type="dxa"/>
          </w:tcPr>
          <w:p w14:paraId="6CF7FD8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00C5ED7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4434151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1D1A274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B314C4" w14:paraId="07FD8686" w14:textId="77777777" w:rsidTr="00B314C4">
        <w:tc>
          <w:tcPr>
            <w:tcW w:w="2350" w:type="dxa"/>
          </w:tcPr>
          <w:p w14:paraId="1E7E109C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47B53">
              <w:t>Gear_3_Counter_shaft_-_Scaled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655003F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573.45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49B60083" w14:textId="05B8B070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663E883D" w14:textId="7BE4FA27" w:rsidR="00EA6D76" w:rsidRDefault="00B314C4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.57g</w:t>
            </w:r>
          </w:p>
        </w:tc>
      </w:tr>
    </w:tbl>
    <w:p w14:paraId="241E678C" w14:textId="77777777" w:rsidR="00EA6D76" w:rsidRPr="00747B53" w:rsidRDefault="00EA6D76" w:rsidP="00EA6D76">
      <w:pPr>
        <w:jc w:val="center"/>
      </w:pPr>
    </w:p>
    <w:p w14:paraId="3D77276C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14:</w:t>
      </w:r>
      <w:r w:rsidRPr="00747B53">
        <w:t xml:space="preserve"> </w:t>
      </w:r>
      <w:r w:rsidRPr="00591002">
        <w:t>Gear_3_Top_-_Scaled</w:t>
      </w:r>
    </w:p>
    <w:p w14:paraId="1F30319A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11A81826" wp14:editId="78B327B1">
            <wp:extent cx="5472430" cy="4223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B2D8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.14 </w:t>
      </w:r>
      <w:r w:rsidRPr="00591002">
        <w:t>Gear_3_Top_-_Scaled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245312D8" w14:textId="77777777" w:rsidTr="00B314C4">
        <w:tc>
          <w:tcPr>
            <w:tcW w:w="2350" w:type="dxa"/>
          </w:tcPr>
          <w:p w14:paraId="6B38D06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7D9FC14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74C6B41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5F85EA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F3F879C" w14:textId="77777777" w:rsidTr="00B314C4">
        <w:tc>
          <w:tcPr>
            <w:tcW w:w="2350" w:type="dxa"/>
          </w:tcPr>
          <w:p w14:paraId="22069F78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591002">
              <w:t>Gear_3_Top_-_Scaled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73207E8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6</w:t>
            </w:r>
            <w:r>
              <w:t>512.50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40A218BE" w14:textId="1A5D9924" w:rsidR="00EA6D76" w:rsidRDefault="00B314C4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259C10DC" w14:textId="4C3B1D84" w:rsidR="00EA6D76" w:rsidRDefault="001E4882" w:rsidP="00B314C4">
            <w:pPr>
              <w:jc w:val="center"/>
            </w:pPr>
            <w:r>
              <w:rPr>
                <w:rFonts w:hint="eastAsia"/>
              </w:rPr>
              <w:t>6</w:t>
            </w:r>
            <w:r>
              <w:t>.51g</w:t>
            </w:r>
          </w:p>
        </w:tc>
      </w:tr>
    </w:tbl>
    <w:p w14:paraId="734254A5" w14:textId="77777777" w:rsidR="00EA6D76" w:rsidRPr="00747B53" w:rsidRDefault="00EA6D76" w:rsidP="00EA6D76">
      <w:pPr>
        <w:jc w:val="center"/>
      </w:pPr>
    </w:p>
    <w:p w14:paraId="52B62A36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15:</w:t>
      </w:r>
      <w:r w:rsidRPr="00B047D8">
        <w:t xml:space="preserve"> Gear_4_Counter_shaft_-_Scaled</w:t>
      </w:r>
    </w:p>
    <w:p w14:paraId="317E4597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0C06B2DB" wp14:editId="78083147">
            <wp:extent cx="5472430" cy="4223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81E1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.15 </w:t>
      </w:r>
      <w:r w:rsidRPr="00B047D8">
        <w:t>Gear_4_Counter_shaft_-_Scaled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53"/>
        <w:gridCol w:w="2024"/>
        <w:gridCol w:w="2009"/>
        <w:gridCol w:w="2022"/>
      </w:tblGrid>
      <w:tr w:rsidR="00EA6D76" w14:paraId="5C5BC40C" w14:textId="77777777" w:rsidTr="00B314C4">
        <w:tc>
          <w:tcPr>
            <w:tcW w:w="2350" w:type="dxa"/>
          </w:tcPr>
          <w:p w14:paraId="49C36E4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696A75F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343BFB8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7C2CC3A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56C0D868" w14:textId="77777777" w:rsidTr="00B314C4">
        <w:tc>
          <w:tcPr>
            <w:tcW w:w="2350" w:type="dxa"/>
          </w:tcPr>
          <w:p w14:paraId="477CF878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B047D8">
              <w:t>Gear_4_Counter_shaft_-_Scaled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2054F3F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9</w:t>
            </w:r>
            <w:r>
              <w:t>72.21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761FA1BE" w14:textId="12E82DDE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368CE884" w14:textId="73A031E1" w:rsidR="00EA6D76" w:rsidRDefault="001E4882" w:rsidP="00B314C4">
            <w:pPr>
              <w:jc w:val="center"/>
            </w:pPr>
            <w:r>
              <w:rPr>
                <w:rFonts w:hint="eastAsia"/>
              </w:rPr>
              <w:t>9</w:t>
            </w:r>
            <w:r>
              <w:t>.72g</w:t>
            </w:r>
          </w:p>
        </w:tc>
      </w:tr>
    </w:tbl>
    <w:p w14:paraId="3F3B006C" w14:textId="77777777" w:rsidR="00EA6D76" w:rsidRPr="00747B53" w:rsidRDefault="00EA6D76" w:rsidP="00EA6D76">
      <w:pPr>
        <w:jc w:val="center"/>
      </w:pPr>
    </w:p>
    <w:p w14:paraId="558C05A0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16:</w:t>
      </w:r>
      <w:r w:rsidRPr="00B047D8">
        <w:t xml:space="preserve"> Gear_4_Top_-_Scaled</w:t>
      </w:r>
    </w:p>
    <w:p w14:paraId="77C0B585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6D577A0F" wp14:editId="4FF288A9">
            <wp:extent cx="5472430" cy="4223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ACD2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.16 </w:t>
      </w:r>
      <w:r w:rsidRPr="00B047D8">
        <w:t>Gear_4_Top_-_Scaled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33898DDF" w14:textId="77777777" w:rsidTr="00B314C4">
        <w:tc>
          <w:tcPr>
            <w:tcW w:w="2350" w:type="dxa"/>
          </w:tcPr>
          <w:p w14:paraId="2FF2D7B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124A891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507AB3C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E50243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7D21CFA3" w14:textId="77777777" w:rsidTr="00B314C4">
        <w:tc>
          <w:tcPr>
            <w:tcW w:w="2350" w:type="dxa"/>
          </w:tcPr>
          <w:p w14:paraId="3F147995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B047D8">
              <w:t>Gear_4_Top_-_Scaled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0F890D3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8</w:t>
            </w:r>
            <w:r>
              <w:t>407.92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17CDBB46" w14:textId="63A68CCE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4A96254D" w14:textId="26E5754C" w:rsidR="00EA6D76" w:rsidRDefault="001E4882" w:rsidP="00B314C4">
            <w:pPr>
              <w:jc w:val="center"/>
            </w:pPr>
            <w:r>
              <w:rPr>
                <w:rFonts w:hint="eastAsia"/>
              </w:rPr>
              <w:t>8</w:t>
            </w:r>
            <w:r>
              <w:t>.41g</w:t>
            </w:r>
          </w:p>
        </w:tc>
      </w:tr>
    </w:tbl>
    <w:p w14:paraId="1527AA29" w14:textId="77777777" w:rsidR="00EA6D76" w:rsidRPr="00747B53" w:rsidRDefault="00EA6D76" w:rsidP="00EA6D76">
      <w:pPr>
        <w:jc w:val="center"/>
      </w:pPr>
    </w:p>
    <w:p w14:paraId="2DB7A9CF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17:</w:t>
      </w:r>
      <w:r w:rsidRPr="00B047D8">
        <w:t xml:space="preserve"> Gear_5_Counter_shaft_-_Scaled</w:t>
      </w:r>
    </w:p>
    <w:p w14:paraId="79FA258A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267194F0" wp14:editId="6E6B70FC">
            <wp:extent cx="5472430" cy="4223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19F2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.17 </w:t>
      </w:r>
      <w:r w:rsidRPr="00B047D8">
        <w:t>Gear_5_Counter_shaft_-_Scaled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0"/>
        <w:gridCol w:w="2022"/>
        <w:gridCol w:w="2023"/>
        <w:gridCol w:w="2023"/>
      </w:tblGrid>
      <w:tr w:rsidR="00EA6D76" w14:paraId="19D34204" w14:textId="77777777" w:rsidTr="00B314C4">
        <w:tc>
          <w:tcPr>
            <w:tcW w:w="2350" w:type="dxa"/>
          </w:tcPr>
          <w:p w14:paraId="0313014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0B25BD2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41D5E39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4588528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295A099B" w14:textId="77777777" w:rsidTr="00B314C4">
        <w:tc>
          <w:tcPr>
            <w:tcW w:w="2350" w:type="dxa"/>
          </w:tcPr>
          <w:p w14:paraId="58984AAD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B047D8">
              <w:t>Gear_5_Counter_shaft_-_Scaled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6575A3AA" w14:textId="107A9F9D" w:rsidR="00EA6D76" w:rsidRDefault="00C2405E" w:rsidP="00B314C4">
            <w:pPr>
              <w:jc w:val="center"/>
            </w:pPr>
            <w:r>
              <w:rPr>
                <w:rFonts w:hint="eastAsia"/>
              </w:rPr>
              <w:t>未果</w:t>
            </w:r>
          </w:p>
        </w:tc>
        <w:tc>
          <w:tcPr>
            <w:tcW w:w="2086" w:type="dxa"/>
          </w:tcPr>
          <w:p w14:paraId="6D14A246" w14:textId="4B49FCB0" w:rsidR="00EA6D76" w:rsidRDefault="00C2405E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4BA23863" w14:textId="706FBDAE" w:rsidR="00EA6D76" w:rsidRDefault="00C2405E" w:rsidP="00B314C4">
            <w:pPr>
              <w:jc w:val="center"/>
            </w:pPr>
            <w:r>
              <w:rPr>
                <w:rFonts w:hint="eastAsia"/>
              </w:rPr>
              <w:t>未果</w:t>
            </w:r>
          </w:p>
        </w:tc>
      </w:tr>
    </w:tbl>
    <w:p w14:paraId="7E2F3867" w14:textId="77777777" w:rsidR="00EA6D76" w:rsidRPr="00747B53" w:rsidRDefault="00EA6D76" w:rsidP="00EA6D76">
      <w:pPr>
        <w:jc w:val="center"/>
      </w:pPr>
    </w:p>
    <w:p w14:paraId="7493B0FD" w14:textId="77777777" w:rsidR="00EA6D76" w:rsidRPr="00B047D8" w:rsidRDefault="00EA6D76" w:rsidP="00EA6D76">
      <w:pPr>
        <w:jc w:val="center"/>
      </w:pPr>
    </w:p>
    <w:p w14:paraId="60F9D790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18:</w:t>
      </w:r>
      <w:r w:rsidRPr="00B047D8">
        <w:t xml:space="preserve"> Gear_5_Top_-_Scaled</w:t>
      </w:r>
    </w:p>
    <w:p w14:paraId="6BCFA0AD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2ADA5D6C" wp14:editId="163EC50A">
            <wp:extent cx="5472430" cy="42233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063C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.18 </w:t>
      </w:r>
      <w:r w:rsidRPr="00B047D8">
        <w:t>Gear_5_Top_-_Scaled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1F40AD6D" w14:textId="77777777" w:rsidTr="00B314C4">
        <w:tc>
          <w:tcPr>
            <w:tcW w:w="2350" w:type="dxa"/>
          </w:tcPr>
          <w:p w14:paraId="0D7FE92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7F20C10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269A226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226A2D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1904704" w14:textId="77777777" w:rsidTr="00B314C4">
        <w:tc>
          <w:tcPr>
            <w:tcW w:w="2350" w:type="dxa"/>
          </w:tcPr>
          <w:p w14:paraId="0F49FA5B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B047D8">
              <w:t>Gear_5_Top_-_Scaled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241631A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611.96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027C91AB" w14:textId="4BD1A400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7FECFC19" w14:textId="609BBF0D" w:rsidR="00EA6D76" w:rsidRDefault="001E4882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.61g</w:t>
            </w:r>
          </w:p>
        </w:tc>
      </w:tr>
    </w:tbl>
    <w:p w14:paraId="57013FA4" w14:textId="77777777" w:rsidR="00EA6D76" w:rsidRPr="00747B53" w:rsidRDefault="00EA6D76" w:rsidP="00EA6D76">
      <w:pPr>
        <w:jc w:val="center"/>
      </w:pPr>
    </w:p>
    <w:p w14:paraId="65F35297" w14:textId="77777777" w:rsidR="00EA6D76" w:rsidRPr="00B047D8" w:rsidRDefault="00EA6D76" w:rsidP="00EA6D76">
      <w:pPr>
        <w:jc w:val="center"/>
      </w:pPr>
    </w:p>
    <w:p w14:paraId="42B446CB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19:</w:t>
      </w:r>
      <w:r w:rsidRPr="00B047D8">
        <w:t xml:space="preserve"> </w:t>
      </w:r>
      <w:r w:rsidRPr="00661896">
        <w:t>Input_Shaft_-_Scaled</w:t>
      </w:r>
    </w:p>
    <w:p w14:paraId="190CAEB8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0119CB15" wp14:editId="55908BD1">
            <wp:extent cx="5472430" cy="42233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7B93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.19 </w:t>
      </w:r>
      <w:r w:rsidRPr="00661896">
        <w:t>Input_Shaft_-_Scaled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32"/>
        <w:gridCol w:w="1634"/>
        <w:gridCol w:w="1634"/>
        <w:gridCol w:w="1634"/>
      </w:tblGrid>
      <w:tr w:rsidR="00EA6D76" w14:paraId="04A96799" w14:textId="77777777" w:rsidTr="00B314C4">
        <w:tc>
          <w:tcPr>
            <w:tcW w:w="2132" w:type="dxa"/>
          </w:tcPr>
          <w:p w14:paraId="4C6C68C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1634" w:type="dxa"/>
          </w:tcPr>
          <w:p w14:paraId="75FB905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1634" w:type="dxa"/>
          </w:tcPr>
          <w:p w14:paraId="4EDD972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1634" w:type="dxa"/>
          </w:tcPr>
          <w:p w14:paraId="25FD621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89F24B7" w14:textId="77777777" w:rsidTr="00B314C4">
        <w:tc>
          <w:tcPr>
            <w:tcW w:w="2132" w:type="dxa"/>
          </w:tcPr>
          <w:p w14:paraId="71F81E7D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661896">
              <w:t>Input_Shaft_-_Scaled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1634" w:type="dxa"/>
          </w:tcPr>
          <w:p w14:paraId="56B68D4E" w14:textId="77777777" w:rsidR="00EA6D76" w:rsidRDefault="00EA6D76" w:rsidP="00B314C4">
            <w:pPr>
              <w:jc w:val="center"/>
            </w:pPr>
            <w:r>
              <w:t>2161.66mm</w:t>
            </w:r>
            <w:r>
              <w:rPr>
                <w:vertAlign w:val="superscript"/>
              </w:rPr>
              <w:t>3</w:t>
            </w:r>
          </w:p>
        </w:tc>
        <w:tc>
          <w:tcPr>
            <w:tcW w:w="1634" w:type="dxa"/>
          </w:tcPr>
          <w:p w14:paraId="3457D8C1" w14:textId="51FD4B36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1634" w:type="dxa"/>
          </w:tcPr>
          <w:p w14:paraId="292341C6" w14:textId="4F8201B9" w:rsidR="00EA6D76" w:rsidRDefault="001E4882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.16g</w:t>
            </w:r>
          </w:p>
        </w:tc>
      </w:tr>
    </w:tbl>
    <w:p w14:paraId="1C506DE1" w14:textId="77777777" w:rsidR="00EA6D76" w:rsidRDefault="00EA6D76" w:rsidP="00EA6D76"/>
    <w:p w14:paraId="54940BB5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20:</w:t>
      </w:r>
      <w:r w:rsidRPr="00B047D8">
        <w:t xml:space="preserve"> </w:t>
      </w:r>
      <w:r w:rsidRPr="00661896">
        <w:t>Output_shaft_-_Scaled</w:t>
      </w:r>
    </w:p>
    <w:p w14:paraId="4E91F6B8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2550AAB1" wp14:editId="22B11E78">
            <wp:extent cx="5472430" cy="436054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D41F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.20 </w:t>
      </w:r>
      <w:r w:rsidRPr="00661896">
        <w:t>Output_shaft_-_Scaled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32"/>
        <w:gridCol w:w="1634"/>
        <w:gridCol w:w="1634"/>
        <w:gridCol w:w="1634"/>
      </w:tblGrid>
      <w:tr w:rsidR="00EA6D76" w14:paraId="22477545" w14:textId="77777777" w:rsidTr="00B314C4">
        <w:tc>
          <w:tcPr>
            <w:tcW w:w="2132" w:type="dxa"/>
          </w:tcPr>
          <w:p w14:paraId="77809CF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1634" w:type="dxa"/>
          </w:tcPr>
          <w:p w14:paraId="1C12018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1634" w:type="dxa"/>
          </w:tcPr>
          <w:p w14:paraId="79D062A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1634" w:type="dxa"/>
          </w:tcPr>
          <w:p w14:paraId="4A6510E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4668B33" w14:textId="77777777" w:rsidTr="00B314C4">
        <w:tc>
          <w:tcPr>
            <w:tcW w:w="2132" w:type="dxa"/>
          </w:tcPr>
          <w:p w14:paraId="2A6AA6BE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661896">
              <w:t>Output_shaft_-_Scaled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1634" w:type="dxa"/>
          </w:tcPr>
          <w:p w14:paraId="588B963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273.71mm</w:t>
            </w:r>
            <w:r>
              <w:rPr>
                <w:vertAlign w:val="superscript"/>
              </w:rPr>
              <w:t>3</w:t>
            </w:r>
          </w:p>
        </w:tc>
        <w:tc>
          <w:tcPr>
            <w:tcW w:w="1634" w:type="dxa"/>
          </w:tcPr>
          <w:p w14:paraId="7E0EE251" w14:textId="49890673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1634" w:type="dxa"/>
          </w:tcPr>
          <w:p w14:paraId="1C0D46EC" w14:textId="418E8A66" w:rsidR="00EA6D76" w:rsidRDefault="001E4882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.27g</w:t>
            </w:r>
          </w:p>
        </w:tc>
      </w:tr>
    </w:tbl>
    <w:p w14:paraId="2CF6F799" w14:textId="77777777" w:rsidR="00EA6D76" w:rsidRDefault="00EA6D76" w:rsidP="00EA6D76"/>
    <w:p w14:paraId="19857AC8" w14:textId="77777777" w:rsidR="00EA6D76" w:rsidRPr="00C02F4F" w:rsidRDefault="00EA6D76" w:rsidP="00EA6D76">
      <w:pPr>
        <w:pStyle w:val="a6"/>
        <w:rPr>
          <w:rFonts w:ascii="微软雅黑" w:eastAsia="微软雅黑" w:hAnsi="微软雅黑"/>
        </w:rPr>
      </w:pPr>
      <w:r w:rsidRPr="00C02F4F">
        <w:rPr>
          <w:rFonts w:ascii="微软雅黑" w:eastAsia="微软雅黑" w:hAnsi="微软雅黑" w:hint="eastAsia"/>
          <w:lang w:val="zh-CN" w:bidi="zh-CN"/>
        </w:rPr>
        <w:br w:type="page"/>
      </w:r>
    </w:p>
    <w:p w14:paraId="30C40819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21</w:t>
      </w:r>
      <w:r>
        <w:t>:</w:t>
      </w:r>
      <w:r w:rsidRPr="00661896">
        <w:t xml:space="preserve"> Pressure_Plate_-_Scaled</w:t>
      </w:r>
    </w:p>
    <w:p w14:paraId="6B777ED2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7FEAB715" wp14:editId="6A7EAA7F">
            <wp:extent cx="5472430" cy="422338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3307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.21 </w:t>
      </w:r>
      <w:r w:rsidRPr="00661896">
        <w:t>Pressure_Plate_-_Scaled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64D709B4" w14:textId="77777777" w:rsidTr="00B314C4">
        <w:tc>
          <w:tcPr>
            <w:tcW w:w="2152" w:type="dxa"/>
          </w:tcPr>
          <w:p w14:paraId="2D376D6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426C1A4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4838C8D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457CEE8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:rsidRPr="003B6E12" w14:paraId="39D6ED87" w14:textId="77777777" w:rsidTr="00B314C4">
        <w:tc>
          <w:tcPr>
            <w:tcW w:w="2152" w:type="dxa"/>
          </w:tcPr>
          <w:p w14:paraId="289C30BC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661896">
              <w:rPr>
                <w:rFonts w:ascii="等线" w:eastAsia="等线" w:hAnsi="等线"/>
                <w:color w:val="000000"/>
              </w:rPr>
              <w:t>Pressure_Plate_-_Scaled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0B0656D2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6</w:t>
            </w:r>
            <w:r>
              <w:rPr>
                <w:rFonts w:ascii="等线" w:eastAsia="等线" w:hAnsi="等线"/>
                <w:color w:val="000000"/>
              </w:rPr>
              <w:t>6315.95</w:t>
            </w:r>
            <w:r>
              <w:t xml:space="preserve">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0D3D6473" w14:textId="14604186" w:rsidR="00EA6D76" w:rsidRPr="003B6E12" w:rsidRDefault="001E4882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07433F10" w14:textId="5076467C" w:rsidR="00EA6D76" w:rsidRPr="003B6E12" w:rsidRDefault="001E4882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6</w:t>
            </w:r>
            <w:r>
              <w:rPr>
                <w:rFonts w:ascii="等线" w:eastAsia="等线" w:hAnsi="等线"/>
                <w:color w:val="000000"/>
              </w:rPr>
              <w:t>6.32g</w:t>
            </w:r>
          </w:p>
        </w:tc>
      </w:tr>
    </w:tbl>
    <w:p w14:paraId="05632E09" w14:textId="77777777" w:rsidR="00EA6D76" w:rsidRDefault="00EA6D76" w:rsidP="00EA6D76"/>
    <w:p w14:paraId="48E9C884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</w:t>
      </w:r>
      <w:r>
        <w:t>2:</w:t>
      </w:r>
      <w:r w:rsidRPr="00661896">
        <w:t xml:space="preserve"> Reverse_Gear_-_Scaled</w:t>
      </w:r>
    </w:p>
    <w:p w14:paraId="4BBE411A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185FAC5F" wp14:editId="29647102">
            <wp:extent cx="5472430" cy="422338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516B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.22</w:t>
      </w:r>
      <w:r w:rsidRPr="00661896">
        <w:t>Reverse_Gear_-_Scaled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026D1B28" w14:textId="77777777" w:rsidTr="00B314C4">
        <w:tc>
          <w:tcPr>
            <w:tcW w:w="2152" w:type="dxa"/>
          </w:tcPr>
          <w:p w14:paraId="584460F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5247ED0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2C5DA3A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1F5B08C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080A0253" w14:textId="77777777" w:rsidTr="00B314C4">
        <w:tc>
          <w:tcPr>
            <w:tcW w:w="2152" w:type="dxa"/>
          </w:tcPr>
          <w:p w14:paraId="2EB784FB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661896">
              <w:rPr>
                <w:rFonts w:ascii="等线" w:eastAsia="等线" w:hAnsi="等线"/>
                <w:color w:val="000000"/>
              </w:rPr>
              <w:t>Reverse_Gear_-_Scaled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5175548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4</w:t>
            </w:r>
            <w:r>
              <w:t>827.12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1D3954A8" w14:textId="647AEC2B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3B7163AF" w14:textId="14187813" w:rsidR="00EA6D76" w:rsidRDefault="001E4882" w:rsidP="00B314C4">
            <w:pPr>
              <w:jc w:val="center"/>
            </w:pPr>
            <w:r>
              <w:rPr>
                <w:rFonts w:hint="eastAsia"/>
              </w:rPr>
              <w:t>4</w:t>
            </w:r>
            <w:r>
              <w:t>.83g</w:t>
            </w:r>
          </w:p>
        </w:tc>
      </w:tr>
    </w:tbl>
    <w:p w14:paraId="0307E427" w14:textId="77777777" w:rsidR="00EA6D76" w:rsidRDefault="00EA6D76" w:rsidP="00EA6D76"/>
    <w:p w14:paraId="60C84FE8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23</w:t>
      </w:r>
      <w:r>
        <w:t xml:space="preserve">: </w:t>
      </w:r>
      <w:r w:rsidRPr="00B262CB">
        <w:t>Reverse_idler_-_Scaled</w:t>
      </w:r>
    </w:p>
    <w:p w14:paraId="7FAE69C5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0D5031EC" wp14:editId="5897D631">
            <wp:extent cx="5472430" cy="422338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B063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.23 </w:t>
      </w:r>
      <w:r w:rsidRPr="00B262CB">
        <w:t>Reverse_idler_-_Scaled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2C6C021B" w14:textId="77777777" w:rsidTr="00B314C4">
        <w:tc>
          <w:tcPr>
            <w:tcW w:w="2152" w:type="dxa"/>
          </w:tcPr>
          <w:p w14:paraId="24A7AFB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500BD81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716DCC6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1C48B59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339010C" w14:textId="77777777" w:rsidTr="00B314C4">
        <w:tc>
          <w:tcPr>
            <w:tcW w:w="2152" w:type="dxa"/>
          </w:tcPr>
          <w:p w14:paraId="469996E2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B262CB">
              <w:rPr>
                <w:rFonts w:ascii="等线" w:eastAsia="等线" w:hAnsi="等线"/>
                <w:color w:val="000000"/>
              </w:rPr>
              <w:t>Reverse_idler_-_Scaled</w:t>
            </w:r>
            <w:r>
              <w:rPr>
                <w:rFonts w:ascii="等线" w:eastAsia="等线" w:hAnsi="等线" w:hint="eastAsia"/>
                <w:color w:val="000000"/>
              </w:rPr>
              <w:t>.</w:t>
            </w:r>
            <w:r>
              <w:rPr>
                <w:rFonts w:ascii="等线" w:eastAsia="等线" w:hAnsi="等线"/>
                <w:color w:val="000000"/>
              </w:rPr>
              <w:t>stl</w:t>
            </w:r>
          </w:p>
        </w:tc>
        <w:tc>
          <w:tcPr>
            <w:tcW w:w="2152" w:type="dxa"/>
          </w:tcPr>
          <w:p w14:paraId="0D3E241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216.97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23FC0F01" w14:textId="09C329ED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17D8621F" w14:textId="7E3EF5B2" w:rsidR="00EA6D76" w:rsidRDefault="001E4882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.22g</w:t>
            </w:r>
          </w:p>
        </w:tc>
      </w:tr>
    </w:tbl>
    <w:p w14:paraId="1CEA15A2" w14:textId="77777777" w:rsidR="00EA6D76" w:rsidRDefault="00EA6D76" w:rsidP="00EA6D76">
      <w:pPr>
        <w:jc w:val="center"/>
      </w:pPr>
    </w:p>
    <w:p w14:paraId="5B4CAD62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24</w:t>
      </w:r>
      <w:r>
        <w:t xml:space="preserve">: </w:t>
      </w:r>
      <w:r w:rsidRPr="00B262CB">
        <w:t>Shift_Collar_-_Scaled</w:t>
      </w:r>
    </w:p>
    <w:p w14:paraId="27A47806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5400FD20" wp14:editId="44FBA0F9">
            <wp:extent cx="5472430" cy="42233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3579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.24: </w:t>
      </w:r>
      <w:r w:rsidRPr="00B262CB">
        <w:t>Shift_Collar_-_Scaled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4635F1F8" w14:textId="77777777" w:rsidTr="00B314C4">
        <w:tc>
          <w:tcPr>
            <w:tcW w:w="2152" w:type="dxa"/>
          </w:tcPr>
          <w:p w14:paraId="0919651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2E48AA4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34B94E1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43F5C29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3196C1DB" w14:textId="77777777" w:rsidTr="00B314C4">
        <w:tc>
          <w:tcPr>
            <w:tcW w:w="2152" w:type="dxa"/>
          </w:tcPr>
          <w:p w14:paraId="1E9080E7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B262CB">
              <w:rPr>
                <w:rFonts w:ascii="等线" w:eastAsia="等线" w:hAnsi="等线"/>
                <w:color w:val="000000"/>
              </w:rPr>
              <w:t>Shift_Collar_-_Scaled</w:t>
            </w:r>
          </w:p>
        </w:tc>
        <w:tc>
          <w:tcPr>
            <w:tcW w:w="2152" w:type="dxa"/>
          </w:tcPr>
          <w:p w14:paraId="28ADCE2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437.21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2ECB46ED" w14:textId="5064A4CD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476CBCE0" w14:textId="1A100297" w:rsidR="00EA6D76" w:rsidRDefault="001E4882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.44g</w:t>
            </w:r>
          </w:p>
        </w:tc>
      </w:tr>
    </w:tbl>
    <w:p w14:paraId="7F97B849" w14:textId="77777777" w:rsidR="00EA6D76" w:rsidRDefault="00EA6D76" w:rsidP="00EA6D76">
      <w:pPr>
        <w:jc w:val="center"/>
      </w:pPr>
    </w:p>
    <w:p w14:paraId="7A85BE87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</w:t>
      </w:r>
      <w:r>
        <w:t xml:space="preserve">5: </w:t>
      </w:r>
      <w:r w:rsidRPr="00061C47">
        <w:t>Shift_collar_gear_-_5th_-_Scaled</w:t>
      </w:r>
    </w:p>
    <w:p w14:paraId="77EB448A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045B3CF6" wp14:editId="3B3E6E4D">
            <wp:extent cx="5472430" cy="4223385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59F2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.25: </w:t>
      </w:r>
      <w:r w:rsidRPr="00061C47">
        <w:t>Shift_collar_gear_-_5th_-_Scaled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1722B879" w14:textId="77777777" w:rsidTr="00B314C4">
        <w:tc>
          <w:tcPr>
            <w:tcW w:w="2152" w:type="dxa"/>
          </w:tcPr>
          <w:p w14:paraId="09D45D7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3312CC8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733CAA7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796447C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55D1F544" w14:textId="77777777" w:rsidTr="00B314C4">
        <w:tc>
          <w:tcPr>
            <w:tcW w:w="2152" w:type="dxa"/>
          </w:tcPr>
          <w:p w14:paraId="2A0BB454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061C47">
              <w:rPr>
                <w:rFonts w:ascii="等线" w:eastAsia="等线" w:hAnsi="等线"/>
                <w:color w:val="000000"/>
              </w:rPr>
              <w:t>Shift_collar_gear_-_5th_-_Scaled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1E11C11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202.21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152" w:type="dxa"/>
          </w:tcPr>
          <w:p w14:paraId="2A29B9F8" w14:textId="7340160C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1DD0296D" w14:textId="7FAD4B26" w:rsidR="00EA6D76" w:rsidRDefault="001E4882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.20g</w:t>
            </w:r>
          </w:p>
        </w:tc>
      </w:tr>
    </w:tbl>
    <w:p w14:paraId="72BB1428" w14:textId="77777777" w:rsidR="00EA6D76" w:rsidRDefault="00EA6D76" w:rsidP="00EA6D76"/>
    <w:p w14:paraId="0E01364D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26:</w:t>
      </w:r>
      <w:r>
        <w:t xml:space="preserve"> </w:t>
      </w:r>
      <w:r w:rsidRPr="00061C47">
        <w:t>Shift_collar_gear_-_Scaled</w:t>
      </w:r>
    </w:p>
    <w:p w14:paraId="5F8CCD83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651A5E01" wp14:editId="3F954AFE">
            <wp:extent cx="5472430" cy="422338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481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.26 </w:t>
      </w:r>
      <w:r w:rsidRPr="00061C47">
        <w:t>Shift_collar_gear_-_Scaled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</w:tblGrid>
      <w:tr w:rsidR="00EA6D76" w14:paraId="2C8D49C0" w14:textId="77777777" w:rsidTr="00B314C4">
        <w:tc>
          <w:tcPr>
            <w:tcW w:w="2152" w:type="dxa"/>
          </w:tcPr>
          <w:p w14:paraId="3414D18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152" w:type="dxa"/>
          </w:tcPr>
          <w:p w14:paraId="1DB6172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152" w:type="dxa"/>
          </w:tcPr>
          <w:p w14:paraId="6DA241F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152" w:type="dxa"/>
          </w:tcPr>
          <w:p w14:paraId="04C8F5E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4634EF5" w14:textId="77777777" w:rsidTr="00B314C4">
        <w:tc>
          <w:tcPr>
            <w:tcW w:w="2152" w:type="dxa"/>
          </w:tcPr>
          <w:p w14:paraId="43530724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061C47">
              <w:rPr>
                <w:rFonts w:ascii="等线" w:eastAsia="等线" w:hAnsi="等线"/>
                <w:color w:val="000000"/>
              </w:rPr>
              <w:t>Shift_collar_gear_-_Scaled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152" w:type="dxa"/>
          </w:tcPr>
          <w:p w14:paraId="6345D95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589.5</w:t>
            </w:r>
          </w:p>
        </w:tc>
        <w:tc>
          <w:tcPr>
            <w:tcW w:w="2152" w:type="dxa"/>
          </w:tcPr>
          <w:p w14:paraId="09B03368" w14:textId="3628F607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152" w:type="dxa"/>
          </w:tcPr>
          <w:p w14:paraId="47B0CADD" w14:textId="63A1BD53" w:rsidR="00EA6D76" w:rsidRDefault="001E4882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.59g</w:t>
            </w:r>
          </w:p>
        </w:tc>
      </w:tr>
    </w:tbl>
    <w:p w14:paraId="50D90291" w14:textId="77777777" w:rsidR="00EA6D76" w:rsidRDefault="00EA6D76" w:rsidP="00EA6D76">
      <w:pPr>
        <w:jc w:val="center"/>
      </w:pPr>
    </w:p>
    <w:p w14:paraId="30444E4B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27</w:t>
      </w:r>
      <w:r>
        <w:t xml:space="preserve">: </w:t>
      </w:r>
      <w:r w:rsidRPr="00061C47">
        <w:t>Shift_linkage_-_Scaled</w:t>
      </w:r>
    </w:p>
    <w:p w14:paraId="477C5003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5D6ACB10" wp14:editId="64FD0804">
            <wp:extent cx="5472430" cy="422338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8D9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.27 </w:t>
      </w:r>
      <w:r w:rsidRPr="00DD7CFA">
        <w:t xml:space="preserve"> </w:t>
      </w:r>
      <w:r w:rsidRPr="00061C47">
        <w:t>Shift_linkage_-_Scaled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6C08CBC2" w14:textId="77777777" w:rsidTr="00B314C4">
        <w:tc>
          <w:tcPr>
            <w:tcW w:w="2350" w:type="dxa"/>
          </w:tcPr>
          <w:p w14:paraId="01C0F39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624CFE5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3EC6CC7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6B9FC9A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46E19DE" w14:textId="77777777" w:rsidTr="00B314C4">
        <w:tc>
          <w:tcPr>
            <w:tcW w:w="2350" w:type="dxa"/>
          </w:tcPr>
          <w:p w14:paraId="287DD07B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061C47">
              <w:rPr>
                <w:rFonts w:ascii="等线" w:eastAsia="等线" w:hAnsi="等线"/>
                <w:color w:val="000000"/>
              </w:rPr>
              <w:t>Shift_linkage_-_Scaled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7DB3D40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766.74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76D9E61C" w14:textId="4EE9019A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205DAACC" w14:textId="4A0068E9" w:rsidR="00EA6D76" w:rsidRDefault="001E4882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.77g</w:t>
            </w:r>
          </w:p>
        </w:tc>
      </w:tr>
    </w:tbl>
    <w:p w14:paraId="4EE3379C" w14:textId="77777777" w:rsidR="00EA6D76" w:rsidRDefault="00EA6D76" w:rsidP="00EA6D76"/>
    <w:p w14:paraId="7DD92CF7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28</w:t>
      </w:r>
      <w:r>
        <w:t xml:space="preserve">: </w:t>
      </w:r>
      <w:r w:rsidRPr="00061C47">
        <w:t>Shifter_ball_bottom_-_Scaled</w:t>
      </w:r>
    </w:p>
    <w:p w14:paraId="0F9F0302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5A296E2C" wp14:editId="02747D55">
            <wp:extent cx="5472430" cy="422338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2031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.28 </w:t>
      </w:r>
      <w:r w:rsidRPr="00061C47">
        <w:t>Shifter_ball_bottom_-_Scaled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03C9FCEC" w14:textId="77777777" w:rsidTr="00B314C4">
        <w:tc>
          <w:tcPr>
            <w:tcW w:w="2350" w:type="dxa"/>
          </w:tcPr>
          <w:p w14:paraId="4436E80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0970CB96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473EE7F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5355206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2C1FE3E7" w14:textId="77777777" w:rsidTr="00B314C4">
        <w:tc>
          <w:tcPr>
            <w:tcW w:w="2350" w:type="dxa"/>
          </w:tcPr>
          <w:p w14:paraId="76F89EDB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061C47">
              <w:t>Shifter_ball_bottom_-_Scaled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3AF32F7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424.52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1E6FF3DF" w14:textId="0CC5812D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47EB621E" w14:textId="7D815475" w:rsidR="00EA6D76" w:rsidRDefault="001E4882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.42g</w:t>
            </w:r>
          </w:p>
        </w:tc>
      </w:tr>
    </w:tbl>
    <w:p w14:paraId="5E76E7F0" w14:textId="77777777" w:rsidR="00EA6D76" w:rsidRPr="00061C47" w:rsidRDefault="00EA6D76" w:rsidP="00EA6D76">
      <w:pPr>
        <w:jc w:val="center"/>
      </w:pPr>
    </w:p>
    <w:p w14:paraId="12ACC5EC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rPr>
          <w:rFonts w:hint="eastAsia"/>
        </w:rPr>
        <w:t>29</w:t>
      </w:r>
      <w:r>
        <w:t>:</w:t>
      </w:r>
      <w:r w:rsidRPr="00061C47">
        <w:t xml:space="preserve"> Shifter_ball_top_-_Scaled</w:t>
      </w:r>
    </w:p>
    <w:p w14:paraId="09319926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49F8D635" wp14:editId="6A3E8F2A">
            <wp:extent cx="5472430" cy="422338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2F0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.29 </w:t>
      </w:r>
      <w:r w:rsidRPr="00061C47">
        <w:t>Shifter_ball_top_-_Scaled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06BCAC93" w14:textId="77777777" w:rsidTr="00B314C4">
        <w:tc>
          <w:tcPr>
            <w:tcW w:w="2350" w:type="dxa"/>
          </w:tcPr>
          <w:p w14:paraId="2790BA8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764FAE1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69D7AB2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11CD297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789B813" w14:textId="77777777" w:rsidTr="00B314C4">
        <w:tc>
          <w:tcPr>
            <w:tcW w:w="2350" w:type="dxa"/>
          </w:tcPr>
          <w:p w14:paraId="0F353DED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061C47">
              <w:t>Shifter_ball_top_-_Scaled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08955B4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1193.50</w:t>
            </w:r>
            <w:r>
              <w:t xml:space="preserve">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64DAA241" w14:textId="65920596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328F890E" w14:textId="5CBFD5B6" w:rsidR="00EA6D76" w:rsidRDefault="001E4882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.19g</w:t>
            </w:r>
          </w:p>
        </w:tc>
      </w:tr>
    </w:tbl>
    <w:p w14:paraId="09679084" w14:textId="77777777" w:rsidR="00EA6D76" w:rsidRDefault="00EA6D76" w:rsidP="00EA6D76">
      <w:pPr>
        <w:jc w:val="center"/>
      </w:pPr>
    </w:p>
    <w:p w14:paraId="651FC2BC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 xml:space="preserve">30: </w:t>
      </w:r>
      <w:r w:rsidRPr="00783DAF">
        <w:t>Shifter_base_-_Scaled</w:t>
      </w:r>
    </w:p>
    <w:p w14:paraId="0E7E9BA3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7D071BEA" wp14:editId="14C6E229">
            <wp:extent cx="5472430" cy="422338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80ED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.30</w:t>
      </w:r>
      <w:r w:rsidRPr="00783DAF">
        <w:t>Shifter_base_-_Scaled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3581BE1D" w14:textId="77777777" w:rsidTr="00B314C4">
        <w:tc>
          <w:tcPr>
            <w:tcW w:w="2350" w:type="dxa"/>
          </w:tcPr>
          <w:p w14:paraId="7BCFCD3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6E010EB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399DC0C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73F9140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12A330AA" w14:textId="77777777" w:rsidTr="00B314C4">
        <w:tc>
          <w:tcPr>
            <w:tcW w:w="2350" w:type="dxa"/>
          </w:tcPr>
          <w:p w14:paraId="4D671E4C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Shifter_base_-_Scaled</w:t>
            </w:r>
            <w:r>
              <w:t>.</w:t>
            </w:r>
            <w:r>
              <w:rPr>
                <w:rFonts w:ascii="等线" w:eastAsia="等线" w:hAnsi="等线"/>
                <w:color w:val="000000"/>
              </w:rPr>
              <w:t>stl</w:t>
            </w:r>
          </w:p>
        </w:tc>
        <w:tc>
          <w:tcPr>
            <w:tcW w:w="2086" w:type="dxa"/>
          </w:tcPr>
          <w:p w14:paraId="0802398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2774.62</w:t>
            </w:r>
            <w:r>
              <w:t xml:space="preserve"> mm</w:t>
            </w:r>
            <w:r w:rsidRPr="00012742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5866BE4C" w14:textId="46767F9C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789F4EE9" w14:textId="641A8F81" w:rsidR="00EA6D76" w:rsidRDefault="001E4882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.77g</w:t>
            </w:r>
          </w:p>
        </w:tc>
      </w:tr>
    </w:tbl>
    <w:p w14:paraId="198EB284" w14:textId="77777777" w:rsidR="00EA6D76" w:rsidRPr="00747B53" w:rsidRDefault="00EA6D76" w:rsidP="00EA6D76">
      <w:pPr>
        <w:jc w:val="center"/>
      </w:pPr>
    </w:p>
    <w:p w14:paraId="126333BE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31:</w:t>
      </w:r>
      <w:r w:rsidRPr="00783DAF">
        <w:t xml:space="preserve"> Shifter_base_1_-_Scaled</w:t>
      </w:r>
    </w:p>
    <w:p w14:paraId="02C4C5F0" w14:textId="77777777" w:rsidR="00EA6D76" w:rsidRDefault="00EA6D76" w:rsidP="00EA6D76">
      <w:pPr>
        <w:jc w:val="center"/>
      </w:pPr>
      <w:r>
        <w:rPr>
          <w:noProof/>
        </w:rPr>
        <w:drawing>
          <wp:inline distT="0" distB="0" distL="0" distR="0" wp14:anchorId="2CDF0601" wp14:editId="02F6164E">
            <wp:extent cx="5472430" cy="4223385"/>
            <wp:effectExtent l="0" t="0" r="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275B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.31 </w:t>
      </w:r>
      <w:r w:rsidRPr="00783DAF">
        <w:t>Shifter_base_1_-_Scaled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3ED563FE" w14:textId="77777777" w:rsidTr="00B314C4">
        <w:tc>
          <w:tcPr>
            <w:tcW w:w="2350" w:type="dxa"/>
          </w:tcPr>
          <w:p w14:paraId="1EF4BD7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2E15E5F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1924C74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32FD69E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77547CD4" w14:textId="77777777" w:rsidTr="00B314C4">
        <w:tc>
          <w:tcPr>
            <w:tcW w:w="2350" w:type="dxa"/>
          </w:tcPr>
          <w:p w14:paraId="1B69D846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rPr>
                <w:rFonts w:ascii="等线" w:eastAsia="等线" w:hAnsi="等线"/>
                <w:color w:val="000000"/>
              </w:rPr>
              <w:t>Shifter_base_1_-_Scaled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469AB67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3427.43</w:t>
            </w:r>
            <w:r>
              <w:t xml:space="preserve"> mm</w:t>
            </w:r>
            <w:r>
              <w:rPr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3856E68C" w14:textId="6A002D64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78D7513D" w14:textId="52E41E0D" w:rsidR="00EA6D76" w:rsidRDefault="001E4882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.43g</w:t>
            </w:r>
          </w:p>
        </w:tc>
      </w:tr>
    </w:tbl>
    <w:p w14:paraId="7F45D1F7" w14:textId="77777777" w:rsidR="00EA6D76" w:rsidRPr="00747B53" w:rsidRDefault="00EA6D76" w:rsidP="00EA6D76">
      <w:pPr>
        <w:jc w:val="center"/>
      </w:pPr>
    </w:p>
    <w:p w14:paraId="3494E1CC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32:</w:t>
      </w:r>
      <w:r w:rsidRPr="00747B53">
        <w:t xml:space="preserve"> </w:t>
      </w:r>
      <w:r w:rsidRPr="00783DAF">
        <w:t>Shifter_base_2_-_Scaled</w:t>
      </w:r>
    </w:p>
    <w:p w14:paraId="4EA72CB2" w14:textId="77777777" w:rsidR="00EA6D76" w:rsidRDefault="00EA6D76" w:rsidP="00EA6D76">
      <w:r>
        <w:rPr>
          <w:noProof/>
        </w:rPr>
        <w:drawing>
          <wp:inline distT="0" distB="0" distL="0" distR="0" wp14:anchorId="35C25BD2" wp14:editId="7C494494">
            <wp:extent cx="5472430" cy="42233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D7B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.32 </w:t>
      </w:r>
      <w:r w:rsidRPr="00783DAF">
        <w:t>Shifter_base_2_-_Scaled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23044FE7" w14:textId="77777777" w:rsidTr="00B314C4">
        <w:tc>
          <w:tcPr>
            <w:tcW w:w="2350" w:type="dxa"/>
          </w:tcPr>
          <w:p w14:paraId="565CC93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409F8A8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4393726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A98CD3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3644B2EA" w14:textId="77777777" w:rsidTr="00B314C4">
        <w:tc>
          <w:tcPr>
            <w:tcW w:w="2350" w:type="dxa"/>
          </w:tcPr>
          <w:p w14:paraId="777A23DC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Shifter_base_2_-_Scaled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23BEB20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2919.57</w:t>
            </w:r>
            <w:r>
              <w:t xml:space="preserve">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65C14B67" w14:textId="1461AAEC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43768E7A" w14:textId="10538B50" w:rsidR="00EA6D76" w:rsidRDefault="001E4882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.92g</w:t>
            </w:r>
          </w:p>
        </w:tc>
      </w:tr>
    </w:tbl>
    <w:p w14:paraId="049097A0" w14:textId="77777777" w:rsidR="00EA6D76" w:rsidRPr="00747B53" w:rsidRDefault="00EA6D76" w:rsidP="00EA6D76">
      <w:pPr>
        <w:jc w:val="center"/>
      </w:pPr>
    </w:p>
    <w:p w14:paraId="3A1575B8" w14:textId="77777777" w:rsidR="00EA6D76" w:rsidRDefault="00EA6D76" w:rsidP="00EA6D76">
      <w:pPr>
        <w:pStyle w:val="2"/>
      </w:pPr>
      <w:r>
        <w:rPr>
          <w:rFonts w:hint="eastAsia"/>
        </w:rPr>
        <w:lastRenderedPageBreak/>
        <w:t>模型</w:t>
      </w:r>
      <w:r>
        <w:t>33:</w:t>
      </w:r>
      <w:r w:rsidRPr="00747B53">
        <w:t xml:space="preserve"> </w:t>
      </w:r>
      <w:r w:rsidRPr="00783DAF">
        <w:t>test_jig</w:t>
      </w:r>
    </w:p>
    <w:p w14:paraId="6451EE35" w14:textId="77777777" w:rsidR="00EA6D76" w:rsidRPr="00783DAF" w:rsidRDefault="00EA6D76" w:rsidP="00EA6D76">
      <w:r>
        <w:rPr>
          <w:noProof/>
        </w:rPr>
        <w:drawing>
          <wp:inline distT="0" distB="0" distL="0" distR="0" wp14:anchorId="21D8E8F0" wp14:editId="196D0CBE">
            <wp:extent cx="5472430" cy="4223385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4357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.33 </w:t>
      </w:r>
      <w:r w:rsidRPr="00783DAF">
        <w:t>test_jig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0"/>
        <w:gridCol w:w="2086"/>
        <w:gridCol w:w="2086"/>
        <w:gridCol w:w="2086"/>
      </w:tblGrid>
      <w:tr w:rsidR="00EA6D76" w14:paraId="56736F28" w14:textId="77777777" w:rsidTr="00B314C4">
        <w:tc>
          <w:tcPr>
            <w:tcW w:w="2350" w:type="dxa"/>
          </w:tcPr>
          <w:p w14:paraId="5B20438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7FCAC96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219EA72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5E7F5882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7301B42C" w14:textId="77777777" w:rsidTr="00B314C4">
        <w:tc>
          <w:tcPr>
            <w:tcW w:w="2350" w:type="dxa"/>
          </w:tcPr>
          <w:p w14:paraId="257C3C02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test_jig</w:t>
            </w:r>
            <w:r>
              <w:t>.</w:t>
            </w:r>
            <w:r>
              <w:rPr>
                <w:rFonts w:ascii="等线" w:eastAsia="等线" w:hAnsi="等线"/>
                <w:color w:val="000000"/>
              </w:rPr>
              <w:t>stl</w:t>
            </w:r>
          </w:p>
        </w:tc>
        <w:tc>
          <w:tcPr>
            <w:tcW w:w="2086" w:type="dxa"/>
          </w:tcPr>
          <w:p w14:paraId="2A16D07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4388.66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48489131" w14:textId="701447E3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22F6D979" w14:textId="18D796D1" w:rsidR="00EA6D76" w:rsidRDefault="001E4882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4.39g</w:t>
            </w:r>
          </w:p>
        </w:tc>
      </w:tr>
    </w:tbl>
    <w:p w14:paraId="2369E530" w14:textId="77777777" w:rsidR="00EA6D76" w:rsidRPr="00747B53" w:rsidRDefault="00EA6D76" w:rsidP="00EA6D76">
      <w:pPr>
        <w:jc w:val="center"/>
      </w:pPr>
    </w:p>
    <w:p w14:paraId="308A16D0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34:</w:t>
      </w:r>
      <w:r w:rsidRPr="00747B53">
        <w:t xml:space="preserve"> </w:t>
      </w:r>
      <w:r w:rsidRPr="00783DAF">
        <w:t>Transmission_Housing_1_-_Scaled</w:t>
      </w:r>
    </w:p>
    <w:p w14:paraId="3C9A0221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078E886E" wp14:editId="0214884E">
            <wp:extent cx="5472430" cy="436054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7A49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.34 </w:t>
      </w:r>
      <w:r w:rsidRPr="00783DAF">
        <w:t>Transmission_Housing_1_-_Scaled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86"/>
        <w:gridCol w:w="1970"/>
        <w:gridCol w:w="1904"/>
        <w:gridCol w:w="1948"/>
      </w:tblGrid>
      <w:tr w:rsidR="00EA6D76" w14:paraId="65C34AAD" w14:textId="77777777" w:rsidTr="00B314C4">
        <w:tc>
          <w:tcPr>
            <w:tcW w:w="2350" w:type="dxa"/>
          </w:tcPr>
          <w:p w14:paraId="59703B9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41AB712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6921398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3AA84DF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4CAEDFD8" w14:textId="77777777" w:rsidTr="00B314C4">
        <w:tc>
          <w:tcPr>
            <w:tcW w:w="2350" w:type="dxa"/>
          </w:tcPr>
          <w:p w14:paraId="1014C22A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Transmission_Housing_1_-_Scaled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07698DA4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3895.25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776B91E2" w14:textId="21C17E3C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74C88BFA" w14:textId="5E6D8263" w:rsidR="00EA6D76" w:rsidRDefault="001E4882" w:rsidP="00B314C4">
            <w:pPr>
              <w:jc w:val="center"/>
            </w:pPr>
            <w:r>
              <w:rPr>
                <w:rFonts w:hint="eastAsia"/>
              </w:rPr>
              <w:t>5</w:t>
            </w:r>
            <w:r>
              <w:t>3.90g</w:t>
            </w:r>
          </w:p>
        </w:tc>
      </w:tr>
    </w:tbl>
    <w:p w14:paraId="6BCE3C34" w14:textId="77777777" w:rsidR="00EA6D76" w:rsidRPr="00747B53" w:rsidRDefault="00EA6D76" w:rsidP="00EA6D76">
      <w:pPr>
        <w:jc w:val="center"/>
      </w:pPr>
    </w:p>
    <w:p w14:paraId="61E895D1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35:</w:t>
      </w:r>
      <w:r w:rsidRPr="00B047D8">
        <w:t xml:space="preserve"> </w:t>
      </w:r>
      <w:r w:rsidRPr="00783DAF">
        <w:t>Transmission_Housing_1_Cover_-_Scaled</w:t>
      </w:r>
    </w:p>
    <w:p w14:paraId="32C867BD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68BDCF7B" wp14:editId="54CD95E6">
            <wp:extent cx="5472430" cy="42233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9E51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.35 </w:t>
      </w:r>
      <w:r w:rsidRPr="00783DAF">
        <w:t>Transmission_Housing_1_Cover_-_Scaled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454"/>
        <w:gridCol w:w="1788"/>
        <w:gridCol w:w="1627"/>
        <w:gridCol w:w="1739"/>
      </w:tblGrid>
      <w:tr w:rsidR="00EA6D76" w14:paraId="06C3FEFF" w14:textId="77777777" w:rsidTr="00B314C4">
        <w:tc>
          <w:tcPr>
            <w:tcW w:w="2350" w:type="dxa"/>
          </w:tcPr>
          <w:p w14:paraId="43066F6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68ECA46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596CB38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3A310CC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3F3091E5" w14:textId="77777777" w:rsidTr="00B314C4">
        <w:tc>
          <w:tcPr>
            <w:tcW w:w="2350" w:type="dxa"/>
          </w:tcPr>
          <w:p w14:paraId="281A21CE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Transmission_Housing_1_Cover_-_Scaled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0D8F92E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0441.63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5803BB87" w14:textId="2A2FF5F2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223DFD71" w14:textId="3B9FD663" w:rsidR="00EA6D76" w:rsidRDefault="001E4882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0.44g</w:t>
            </w:r>
          </w:p>
        </w:tc>
      </w:tr>
    </w:tbl>
    <w:p w14:paraId="4559E0B9" w14:textId="77777777" w:rsidR="00EA6D76" w:rsidRPr="00747B53" w:rsidRDefault="00EA6D76" w:rsidP="00EA6D76">
      <w:pPr>
        <w:jc w:val="center"/>
      </w:pPr>
    </w:p>
    <w:p w14:paraId="240EED94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36:</w:t>
      </w:r>
      <w:r w:rsidRPr="00B047D8">
        <w:t xml:space="preserve"> </w:t>
      </w:r>
      <w:r w:rsidRPr="00783DAF">
        <w:t>Transmission_housing_2_-_Scaled</w:t>
      </w:r>
    </w:p>
    <w:p w14:paraId="6BBD0E78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6DFC7ED4" wp14:editId="0A9A88E6">
            <wp:extent cx="5472430" cy="4223385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0B47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.36 </w:t>
      </w:r>
      <w:r w:rsidRPr="00783DAF">
        <w:t>Transmission_housing_2_-_Scaled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77"/>
        <w:gridCol w:w="1972"/>
        <w:gridCol w:w="1907"/>
        <w:gridCol w:w="1952"/>
      </w:tblGrid>
      <w:tr w:rsidR="00EA6D76" w14:paraId="76B28200" w14:textId="77777777" w:rsidTr="00B314C4">
        <w:tc>
          <w:tcPr>
            <w:tcW w:w="2350" w:type="dxa"/>
          </w:tcPr>
          <w:p w14:paraId="2A7A7C0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37F5258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52AEB2F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1313B92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741D9C60" w14:textId="77777777" w:rsidTr="00B314C4">
        <w:tc>
          <w:tcPr>
            <w:tcW w:w="2350" w:type="dxa"/>
          </w:tcPr>
          <w:p w14:paraId="393237BB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Transmission_housing_2_-_Scaled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5690D2F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3</w:t>
            </w:r>
            <w:r>
              <w:t>8722.93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0CFABD0E" w14:textId="111C555B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0A337BB6" w14:textId="07034DA4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3</w:t>
            </w:r>
            <w:r>
              <w:rPr>
                <w:rFonts w:ascii="等线" w:eastAsia="等线" w:hAnsi="等线"/>
                <w:color w:val="000000"/>
              </w:rPr>
              <w:t>8.72g</w:t>
            </w:r>
          </w:p>
        </w:tc>
      </w:tr>
    </w:tbl>
    <w:p w14:paraId="2F0515F9" w14:textId="77777777" w:rsidR="00EA6D76" w:rsidRPr="00747B53" w:rsidRDefault="00EA6D76" w:rsidP="00EA6D76">
      <w:pPr>
        <w:jc w:val="center"/>
      </w:pPr>
    </w:p>
    <w:p w14:paraId="7128B81D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37:</w:t>
      </w:r>
      <w:r w:rsidRPr="00B047D8">
        <w:t xml:space="preserve"> </w:t>
      </w:r>
      <w:r w:rsidRPr="00783DAF">
        <w:t>Transmission_housing_2_bearing_retainer_-_Sclaed</w:t>
      </w:r>
    </w:p>
    <w:p w14:paraId="422C1564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65829906" wp14:editId="5E35613B">
            <wp:extent cx="5472430" cy="4223385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63B0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.37 </w:t>
      </w:r>
      <w:r w:rsidRPr="00783DAF">
        <w:t>Transmission_housing_2_bearing_retainer_-_Sclaed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471"/>
        <w:gridCol w:w="1490"/>
        <w:gridCol w:w="1216"/>
        <w:gridCol w:w="1431"/>
      </w:tblGrid>
      <w:tr w:rsidR="00EA6D76" w14:paraId="0C24E824" w14:textId="77777777" w:rsidTr="00B314C4">
        <w:tc>
          <w:tcPr>
            <w:tcW w:w="2350" w:type="dxa"/>
          </w:tcPr>
          <w:p w14:paraId="3E261FEB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57A3511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2F69B2B9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04FA29D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2C5896E1" w14:textId="77777777" w:rsidTr="00B314C4">
        <w:tc>
          <w:tcPr>
            <w:tcW w:w="2350" w:type="dxa"/>
          </w:tcPr>
          <w:p w14:paraId="7EEA7348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783DAF">
              <w:t>Transmission_housing_2_bearing_retainer_-_Sclaed</w:t>
            </w:r>
          </w:p>
        </w:tc>
        <w:tc>
          <w:tcPr>
            <w:tcW w:w="2086" w:type="dxa"/>
          </w:tcPr>
          <w:p w14:paraId="035598EE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884.42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05D89B09" w14:textId="24C64E4B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61C06110" w14:textId="7C741ABD" w:rsidR="00EA6D76" w:rsidRDefault="001E4882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8.84g</w:t>
            </w:r>
          </w:p>
        </w:tc>
      </w:tr>
    </w:tbl>
    <w:p w14:paraId="5DA0F713" w14:textId="77777777" w:rsidR="00EA6D76" w:rsidRPr="00747B53" w:rsidRDefault="00EA6D76" w:rsidP="00EA6D76">
      <w:pPr>
        <w:jc w:val="center"/>
      </w:pPr>
    </w:p>
    <w:p w14:paraId="03337CBB" w14:textId="77777777" w:rsidR="00EA6D76" w:rsidRPr="00B047D8" w:rsidRDefault="00EA6D76" w:rsidP="00EA6D76">
      <w:pPr>
        <w:jc w:val="center"/>
      </w:pPr>
    </w:p>
    <w:p w14:paraId="6944C9D4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38:</w:t>
      </w:r>
      <w:r w:rsidRPr="00B047D8">
        <w:t xml:space="preserve"> </w:t>
      </w:r>
      <w:r w:rsidRPr="008C10D0">
        <w:t>Transmission_housing_3_-_Scaled</w:t>
      </w:r>
    </w:p>
    <w:p w14:paraId="0EFFB731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40DFFD69" wp14:editId="6C096AFA">
            <wp:extent cx="5472430" cy="4223385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FDF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.38 </w:t>
      </w:r>
      <w:r w:rsidRPr="008C10D0">
        <w:t>Transmission_housing_3_-_Scaled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72"/>
        <w:gridCol w:w="1982"/>
        <w:gridCol w:w="1900"/>
        <w:gridCol w:w="1954"/>
      </w:tblGrid>
      <w:tr w:rsidR="00EA6D76" w14:paraId="0AE5F802" w14:textId="77777777" w:rsidTr="00B314C4">
        <w:tc>
          <w:tcPr>
            <w:tcW w:w="2350" w:type="dxa"/>
          </w:tcPr>
          <w:p w14:paraId="065312EA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86" w:type="dxa"/>
          </w:tcPr>
          <w:p w14:paraId="3C0957A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2086" w:type="dxa"/>
          </w:tcPr>
          <w:p w14:paraId="4D7383EF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2086" w:type="dxa"/>
          </w:tcPr>
          <w:p w14:paraId="63994B2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0FC1E577" w14:textId="77777777" w:rsidTr="00B314C4">
        <w:tc>
          <w:tcPr>
            <w:tcW w:w="2350" w:type="dxa"/>
          </w:tcPr>
          <w:p w14:paraId="33682577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8C10D0">
              <w:t>Transmission_housing_3_-_Scaled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2086" w:type="dxa"/>
          </w:tcPr>
          <w:p w14:paraId="3D721DA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92998.94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2086" w:type="dxa"/>
          </w:tcPr>
          <w:p w14:paraId="5DE92859" w14:textId="0D32B85A" w:rsidR="00EA6D76" w:rsidRDefault="001E4882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2086" w:type="dxa"/>
          </w:tcPr>
          <w:p w14:paraId="54BDC881" w14:textId="5DAD4211" w:rsidR="00EA6D76" w:rsidRDefault="001E4882" w:rsidP="00B314C4">
            <w:pPr>
              <w:jc w:val="center"/>
            </w:pPr>
            <w:r>
              <w:rPr>
                <w:rFonts w:hint="eastAsia"/>
              </w:rPr>
              <w:t>1</w:t>
            </w:r>
            <w:r>
              <w:t>92.00g</w:t>
            </w:r>
          </w:p>
        </w:tc>
      </w:tr>
    </w:tbl>
    <w:p w14:paraId="1C8CCF96" w14:textId="77777777" w:rsidR="00EA6D76" w:rsidRPr="00747B53" w:rsidRDefault="00EA6D76" w:rsidP="00EA6D76">
      <w:pPr>
        <w:jc w:val="center"/>
      </w:pPr>
    </w:p>
    <w:p w14:paraId="610480A9" w14:textId="77777777" w:rsidR="00EA6D76" w:rsidRPr="00B047D8" w:rsidRDefault="00EA6D76" w:rsidP="00EA6D76">
      <w:pPr>
        <w:jc w:val="center"/>
      </w:pPr>
    </w:p>
    <w:p w14:paraId="04C8C511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39:</w:t>
      </w:r>
      <w:r w:rsidRPr="00B047D8">
        <w:t xml:space="preserve"> </w:t>
      </w:r>
      <w:r w:rsidRPr="008C10D0">
        <w:t>Transmission_housing_3_-_Shell_-_cover_-_Scaled</w:t>
      </w:r>
    </w:p>
    <w:p w14:paraId="253CBF58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4059DDC0" wp14:editId="529CDC00">
            <wp:extent cx="5472430" cy="4223385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6637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.39 </w:t>
      </w:r>
      <w:r w:rsidRPr="008C10D0">
        <w:t>Transmission_housing_3_-_Shell_-_cover_-_Scaled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71"/>
        <w:gridCol w:w="1499"/>
        <w:gridCol w:w="1499"/>
        <w:gridCol w:w="1499"/>
      </w:tblGrid>
      <w:tr w:rsidR="00EA6D76" w14:paraId="2354B4E0" w14:textId="77777777" w:rsidTr="00B314C4">
        <w:tc>
          <w:tcPr>
            <w:tcW w:w="2689" w:type="dxa"/>
          </w:tcPr>
          <w:p w14:paraId="66AF1E40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1499" w:type="dxa"/>
          </w:tcPr>
          <w:p w14:paraId="67286805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1499" w:type="dxa"/>
          </w:tcPr>
          <w:p w14:paraId="142B81CD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1499" w:type="dxa"/>
          </w:tcPr>
          <w:p w14:paraId="641F6438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9E9B011" w14:textId="77777777" w:rsidTr="00B314C4">
        <w:tc>
          <w:tcPr>
            <w:tcW w:w="2689" w:type="dxa"/>
          </w:tcPr>
          <w:p w14:paraId="03ABCADF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8C10D0">
              <w:t>Transmission_housing_3_-_Shell_-_cover_-_Scaled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1499" w:type="dxa"/>
          </w:tcPr>
          <w:p w14:paraId="70928A27" w14:textId="09CCC2F0" w:rsidR="00EA6D76" w:rsidRDefault="00C2405E" w:rsidP="00B314C4">
            <w:pPr>
              <w:jc w:val="center"/>
            </w:pPr>
            <w:r>
              <w:rPr>
                <w:rFonts w:hint="eastAsia"/>
              </w:rPr>
              <w:t>未果</w:t>
            </w:r>
          </w:p>
        </w:tc>
        <w:tc>
          <w:tcPr>
            <w:tcW w:w="1499" w:type="dxa"/>
          </w:tcPr>
          <w:p w14:paraId="40CADC66" w14:textId="0F5F1515" w:rsidR="00EA6D76" w:rsidRDefault="00C2405E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1499" w:type="dxa"/>
          </w:tcPr>
          <w:p w14:paraId="417613FD" w14:textId="4DB87A54" w:rsidR="00EA6D76" w:rsidRDefault="00C2405E" w:rsidP="00B314C4">
            <w:pPr>
              <w:jc w:val="center"/>
            </w:pPr>
            <w:r>
              <w:rPr>
                <w:rFonts w:hint="eastAsia"/>
              </w:rPr>
              <w:t>未果</w:t>
            </w:r>
          </w:p>
        </w:tc>
      </w:tr>
    </w:tbl>
    <w:p w14:paraId="4514703D" w14:textId="77777777" w:rsidR="00EA6D76" w:rsidRPr="008C10D0" w:rsidRDefault="00EA6D76" w:rsidP="00EA6D76"/>
    <w:p w14:paraId="3C22BBDD" w14:textId="77777777" w:rsidR="00EA6D76" w:rsidRDefault="00EA6D76" w:rsidP="00EA6D76">
      <w:pPr>
        <w:pStyle w:val="2"/>
        <w:rPr>
          <w:noProof/>
        </w:rPr>
      </w:pPr>
      <w:r>
        <w:rPr>
          <w:rFonts w:hint="eastAsia"/>
        </w:rPr>
        <w:lastRenderedPageBreak/>
        <w:t>模型</w:t>
      </w:r>
      <w:r>
        <w:t>40:</w:t>
      </w:r>
      <w:r w:rsidRPr="00B047D8">
        <w:t xml:space="preserve"> </w:t>
      </w:r>
      <w:r w:rsidRPr="008C10D0">
        <w:t>Transmission_Stand_-_Scaled</w:t>
      </w:r>
    </w:p>
    <w:p w14:paraId="1B8DCFC0" w14:textId="77777777" w:rsidR="00EA6D76" w:rsidRPr="00585762" w:rsidRDefault="00EA6D76" w:rsidP="00EA6D76">
      <w:pPr>
        <w:jc w:val="center"/>
      </w:pPr>
      <w:r>
        <w:rPr>
          <w:noProof/>
        </w:rPr>
        <w:drawing>
          <wp:inline distT="0" distB="0" distL="0" distR="0" wp14:anchorId="66B0D041" wp14:editId="283228CE">
            <wp:extent cx="5472430" cy="4223385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B0A6" w14:textId="77777777" w:rsidR="00EA6D76" w:rsidRDefault="00EA6D76" w:rsidP="00EA6D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.40 </w:t>
      </w:r>
      <w:r w:rsidRPr="008C10D0">
        <w:t>Transmission_Stand_-_Scaled</w:t>
      </w:r>
      <w:r>
        <w:rPr>
          <w:rFonts w:hint="eastAsia"/>
        </w:rPr>
        <w:t>模型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46"/>
        <w:gridCol w:w="1601"/>
        <w:gridCol w:w="1601"/>
        <w:gridCol w:w="1601"/>
      </w:tblGrid>
      <w:tr w:rsidR="00EA6D76" w14:paraId="3ACE6A2E" w14:textId="77777777" w:rsidTr="00B314C4">
        <w:tc>
          <w:tcPr>
            <w:tcW w:w="2268" w:type="dxa"/>
          </w:tcPr>
          <w:p w14:paraId="66F0971C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1601" w:type="dxa"/>
          </w:tcPr>
          <w:p w14:paraId="36E1FFF7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1601" w:type="dxa"/>
          </w:tcPr>
          <w:p w14:paraId="172564B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材料</w:t>
            </w:r>
          </w:p>
        </w:tc>
        <w:tc>
          <w:tcPr>
            <w:tcW w:w="1601" w:type="dxa"/>
          </w:tcPr>
          <w:p w14:paraId="1094E2D3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质量</w:t>
            </w:r>
          </w:p>
        </w:tc>
      </w:tr>
      <w:tr w:rsidR="00EA6D76" w14:paraId="6AE97FFC" w14:textId="77777777" w:rsidTr="00B314C4">
        <w:tc>
          <w:tcPr>
            <w:tcW w:w="2268" w:type="dxa"/>
          </w:tcPr>
          <w:p w14:paraId="1BCC4306" w14:textId="77777777" w:rsidR="00EA6D76" w:rsidRPr="003B6E12" w:rsidRDefault="00EA6D76" w:rsidP="00B314C4">
            <w:pPr>
              <w:jc w:val="center"/>
              <w:rPr>
                <w:rFonts w:ascii="等线" w:eastAsia="等线" w:hAnsi="等线"/>
                <w:color w:val="000000"/>
              </w:rPr>
            </w:pPr>
            <w:r w:rsidRPr="008C10D0">
              <w:t>Transmission_Stand_-_Scaled</w:t>
            </w:r>
            <w:r>
              <w:rPr>
                <w:rFonts w:ascii="等线" w:eastAsia="等线" w:hAnsi="等线"/>
                <w:color w:val="000000"/>
              </w:rPr>
              <w:t>.stl</w:t>
            </w:r>
          </w:p>
        </w:tc>
        <w:tc>
          <w:tcPr>
            <w:tcW w:w="1601" w:type="dxa"/>
          </w:tcPr>
          <w:p w14:paraId="06340EA1" w14:textId="77777777" w:rsidR="00EA6D76" w:rsidRDefault="00EA6D76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8557.91 mm</w:t>
            </w:r>
            <w:r w:rsidRPr="00E3517C">
              <w:rPr>
                <w:rFonts w:hint="eastAsia"/>
                <w:vertAlign w:val="superscript"/>
              </w:rPr>
              <w:t>3</w:t>
            </w:r>
          </w:p>
        </w:tc>
        <w:tc>
          <w:tcPr>
            <w:tcW w:w="1601" w:type="dxa"/>
          </w:tcPr>
          <w:p w14:paraId="1621FAFA" w14:textId="6F63FA68" w:rsidR="00EA6D76" w:rsidRDefault="00AD61EC" w:rsidP="00B314C4">
            <w:pPr>
              <w:jc w:val="center"/>
            </w:pPr>
            <w:r>
              <w:rPr>
                <w:rFonts w:ascii="等线" w:eastAsia="等线" w:hAnsi="等线" w:hint="eastAsia"/>
                <w:color w:val="000000"/>
              </w:rPr>
              <w:t>默认材料</w:t>
            </w:r>
          </w:p>
        </w:tc>
        <w:tc>
          <w:tcPr>
            <w:tcW w:w="1601" w:type="dxa"/>
          </w:tcPr>
          <w:p w14:paraId="30A5FD0C" w14:textId="165C3789" w:rsidR="00EA6D76" w:rsidRDefault="00AD61EC" w:rsidP="00B314C4">
            <w:pPr>
              <w:jc w:val="center"/>
            </w:pPr>
            <w:r>
              <w:rPr>
                <w:rFonts w:hint="eastAsia"/>
              </w:rPr>
              <w:t>2</w:t>
            </w:r>
            <w:r>
              <w:t>8.56g</w:t>
            </w:r>
          </w:p>
        </w:tc>
      </w:tr>
    </w:tbl>
    <w:p w14:paraId="1ADFE374" w14:textId="1843C271" w:rsidR="00EA6D76" w:rsidRDefault="00EA6D76" w:rsidP="00EA6D76"/>
    <w:p w14:paraId="200A5D8E" w14:textId="77777777" w:rsidR="007F7BA0" w:rsidRPr="007F7BA0" w:rsidRDefault="007F7BA0" w:rsidP="00857635">
      <w:pPr>
        <w:jc w:val="center"/>
      </w:pPr>
      <w:r w:rsidRPr="007F7BA0">
        <w:rPr>
          <w:rFonts w:hint="eastAsia"/>
        </w:rPr>
        <w:t>表</w:t>
      </w:r>
      <w:r w:rsidRPr="007F7BA0">
        <w:rPr>
          <w:rFonts w:hint="eastAsia"/>
        </w:rPr>
        <w:t>1-</w:t>
      </w:r>
      <w:r w:rsidRPr="007F7BA0">
        <w:t xml:space="preserve">1 </w:t>
      </w:r>
      <w:r w:rsidRPr="007F7BA0">
        <w:rPr>
          <w:rFonts w:hint="eastAsia"/>
        </w:rPr>
        <w:t>模型信息汇总</w:t>
      </w:r>
    </w:p>
    <w:tbl>
      <w:tblPr>
        <w:tblW w:w="9200" w:type="dxa"/>
        <w:tblLook w:val="04A0" w:firstRow="1" w:lastRow="0" w:firstColumn="1" w:lastColumn="0" w:noHBand="0" w:noVBand="1"/>
      </w:tblPr>
      <w:tblGrid>
        <w:gridCol w:w="4470"/>
        <w:gridCol w:w="1786"/>
        <w:gridCol w:w="1350"/>
        <w:gridCol w:w="1372"/>
        <w:gridCol w:w="222"/>
      </w:tblGrid>
      <w:tr w:rsidR="00857635" w:rsidRPr="00857635" w14:paraId="6CB0B152" w14:textId="77777777" w:rsidTr="00857635">
        <w:trPr>
          <w:gridAfter w:val="1"/>
          <w:wAfter w:w="36" w:type="dxa"/>
          <w:trHeight w:val="285"/>
        </w:trPr>
        <w:tc>
          <w:tcPr>
            <w:tcW w:w="4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8F54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名称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7818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体积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03FB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材料</w:t>
            </w:r>
          </w:p>
        </w:tc>
        <w:tc>
          <w:tcPr>
            <w:tcW w:w="14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98B05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质量</w:t>
            </w:r>
          </w:p>
        </w:tc>
      </w:tr>
      <w:tr w:rsidR="00857635" w:rsidRPr="00857635" w14:paraId="3AA51836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F82D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1-2_shift_collar_fork_-_Scaled.stl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9B22E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3501.61mm</w:t>
            </w:r>
            <w:r w:rsidRPr="00857635">
              <w:rPr>
                <w:rFonts w:ascii="等线" w:eastAsia="等线" w:hAnsi="等线" w:cs="宋体" w:hint="eastAsia"/>
                <w:color w:val="000000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961B7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2BC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3.50g</w:t>
            </w:r>
          </w:p>
        </w:tc>
      </w:tr>
      <w:tr w:rsidR="00857635" w:rsidRPr="00857635" w14:paraId="0F0FCE6A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9EA70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1-2_shift_fork_-_Scaled.stl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7BC35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1070.48mm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00BE3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EEC6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1.07g</w:t>
            </w:r>
          </w:p>
        </w:tc>
      </w:tr>
      <w:tr w:rsidR="00857635" w:rsidRPr="00857635" w14:paraId="51C8657B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6E655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3-4_Shift_Collar_fork_-_Scaled.stl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19FB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3747.37mm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9918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E1355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3.75g</w:t>
            </w:r>
          </w:p>
        </w:tc>
      </w:tr>
      <w:tr w:rsidR="00857635" w:rsidRPr="00857635" w14:paraId="40A04556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A0AD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3-4_shift_fork_2_-_Scaled.stl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E5D7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1276.93mm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4F1D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FE2A0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1.28g</w:t>
            </w:r>
          </w:p>
        </w:tc>
      </w:tr>
      <w:tr w:rsidR="00857635" w:rsidRPr="00857635" w14:paraId="6E1C3CEC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0BD7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5-R_shift_fork_-_Sclaed.stl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C0AA0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6373.73mm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708A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31CF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6.37g</w:t>
            </w:r>
          </w:p>
        </w:tc>
      </w:tr>
      <w:tr w:rsidR="00857635" w:rsidRPr="00857635" w14:paraId="513B1B63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A253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5th_gear_Shift_collar_-_Scaled.stl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52960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2180.92mm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19B3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BD08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2.18g</w:t>
            </w:r>
          </w:p>
        </w:tc>
      </w:tr>
      <w:tr w:rsidR="00857635" w:rsidRPr="00857635" w14:paraId="5D43FCE9" w14:textId="77777777" w:rsidTr="00857635">
        <w:trPr>
          <w:gridAfter w:val="1"/>
          <w:wAfter w:w="36" w:type="dxa"/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96911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lastRenderedPageBreak/>
              <w:t>Bell_Housing_-_Scaled.stl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48D6F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96670.64mm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B1FF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5171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9.67g</w:t>
            </w:r>
          </w:p>
        </w:tc>
      </w:tr>
      <w:tr w:rsidR="00857635" w:rsidRPr="00857635" w14:paraId="42BD7343" w14:textId="77777777" w:rsidTr="00857635">
        <w:trPr>
          <w:gridAfter w:val="1"/>
          <w:wAfter w:w="36" w:type="dxa"/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A66E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Front_bearing_retainer_-_Scaled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9F00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8196.42mm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AF78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D75AA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8.20g</w:t>
            </w:r>
          </w:p>
        </w:tc>
      </w:tr>
      <w:tr w:rsidR="00857635" w:rsidRPr="00857635" w14:paraId="063D1360" w14:textId="77777777" w:rsidTr="00857635">
        <w:trPr>
          <w:gridAfter w:val="1"/>
          <w:wAfter w:w="36" w:type="dxa"/>
          <w:trHeight w:val="615"/>
        </w:trPr>
        <w:tc>
          <w:tcPr>
            <w:tcW w:w="428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BACD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Gear_1_Counter_Shaft_-_Scaled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2128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5976.54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2E039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C67F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5.98g</w:t>
            </w:r>
          </w:p>
        </w:tc>
      </w:tr>
      <w:tr w:rsidR="00857635" w:rsidRPr="00857635" w14:paraId="465F210B" w14:textId="77777777" w:rsidTr="00857635">
        <w:trPr>
          <w:trHeight w:val="285"/>
        </w:trPr>
        <w:tc>
          <w:tcPr>
            <w:tcW w:w="428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1CF688" w14:textId="77777777" w:rsidR="00857635" w:rsidRPr="00857635" w:rsidRDefault="00857635" w:rsidP="00857635">
            <w:pPr>
              <w:spacing w:before="0" w:after="0" w:line="240" w:lineRule="auto"/>
              <w:rPr>
                <w:rFonts w:ascii="Constantia" w:eastAsia="等线" w:hAnsi="Constantia" w:cs="宋体"/>
                <w:color w:val="4D322D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2AA323" w14:textId="77777777" w:rsidR="00857635" w:rsidRPr="00857635" w:rsidRDefault="00857635" w:rsidP="00857635">
            <w:pPr>
              <w:spacing w:before="0" w:after="0" w:line="240" w:lineRule="auto"/>
              <w:rPr>
                <w:rFonts w:ascii="Constantia" w:eastAsia="等线" w:hAnsi="Constantia" w:cs="宋体"/>
                <w:color w:val="4D322D"/>
              </w:rPr>
            </w:pPr>
          </w:p>
        </w:tc>
        <w:tc>
          <w:tcPr>
            <w:tcW w:w="15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C14690" w14:textId="77777777" w:rsidR="00857635" w:rsidRPr="00857635" w:rsidRDefault="00857635" w:rsidP="00857635">
            <w:pPr>
              <w:spacing w:before="0" w:after="0" w:line="240" w:lineRule="auto"/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4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BCDBC8" w14:textId="77777777" w:rsidR="00857635" w:rsidRPr="00857635" w:rsidRDefault="00857635" w:rsidP="00857635">
            <w:pPr>
              <w:spacing w:before="0" w:after="0" w:line="240" w:lineRule="auto"/>
              <w:rPr>
                <w:rFonts w:ascii="Constantia" w:eastAsia="等线" w:hAnsi="Constantia" w:cs="宋体"/>
                <w:color w:val="4D322D"/>
              </w:rPr>
            </w:pPr>
          </w:p>
        </w:tc>
        <w:tc>
          <w:tcPr>
            <w:tcW w:w="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8367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</w:p>
        </w:tc>
      </w:tr>
      <w:tr w:rsidR="00857635" w:rsidRPr="00857635" w14:paraId="3050A3F7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36F5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Gear_1_Top_-_Scaled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5386B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4477.02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631A9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FF774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4.48g</w:t>
            </w:r>
          </w:p>
        </w:tc>
        <w:tc>
          <w:tcPr>
            <w:tcW w:w="36" w:type="dxa"/>
            <w:vAlign w:val="center"/>
            <w:hideMark/>
          </w:tcPr>
          <w:p w14:paraId="498FE4FD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23D7CF0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EFD5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Gear_2_Counter_shaft_-_Scaled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9DEC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未果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25436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9793A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未果</w:t>
            </w:r>
          </w:p>
        </w:tc>
        <w:tc>
          <w:tcPr>
            <w:tcW w:w="36" w:type="dxa"/>
            <w:vAlign w:val="center"/>
            <w:hideMark/>
          </w:tcPr>
          <w:p w14:paraId="4508EB73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29695956" w14:textId="77777777" w:rsidTr="00857635">
        <w:trPr>
          <w:trHeight w:val="285"/>
        </w:trPr>
        <w:tc>
          <w:tcPr>
            <w:tcW w:w="428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EEB4B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Gear_2_Top_-_Sclaed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7ACC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5999.32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CCD03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B93E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6.00g</w:t>
            </w:r>
          </w:p>
        </w:tc>
        <w:tc>
          <w:tcPr>
            <w:tcW w:w="36" w:type="dxa"/>
            <w:vAlign w:val="center"/>
            <w:hideMark/>
          </w:tcPr>
          <w:p w14:paraId="08471124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77CA5BE3" w14:textId="77777777" w:rsidTr="00857635">
        <w:trPr>
          <w:trHeight w:val="285"/>
        </w:trPr>
        <w:tc>
          <w:tcPr>
            <w:tcW w:w="428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95081E" w14:textId="77777777" w:rsidR="00857635" w:rsidRPr="00857635" w:rsidRDefault="00857635" w:rsidP="00857635">
            <w:pPr>
              <w:spacing w:before="0" w:after="0" w:line="240" w:lineRule="auto"/>
              <w:rPr>
                <w:rFonts w:ascii="Constantia" w:eastAsia="等线" w:hAnsi="Constantia" w:cs="宋体"/>
                <w:color w:val="4D322D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653280" w14:textId="77777777" w:rsidR="00857635" w:rsidRPr="00857635" w:rsidRDefault="00857635" w:rsidP="00857635">
            <w:pPr>
              <w:spacing w:before="0" w:after="0" w:line="240" w:lineRule="auto"/>
              <w:rPr>
                <w:rFonts w:ascii="Constantia" w:eastAsia="等线" w:hAnsi="Constantia" w:cs="宋体"/>
                <w:color w:val="4D322D"/>
              </w:rPr>
            </w:pPr>
          </w:p>
        </w:tc>
        <w:tc>
          <w:tcPr>
            <w:tcW w:w="15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4F3CE7" w14:textId="77777777" w:rsidR="00857635" w:rsidRPr="00857635" w:rsidRDefault="00857635" w:rsidP="00857635">
            <w:pPr>
              <w:spacing w:before="0" w:after="0" w:line="240" w:lineRule="auto"/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4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E0530A" w14:textId="77777777" w:rsidR="00857635" w:rsidRPr="00857635" w:rsidRDefault="00857635" w:rsidP="00857635">
            <w:pPr>
              <w:spacing w:before="0" w:after="0" w:line="240" w:lineRule="auto"/>
              <w:rPr>
                <w:rFonts w:ascii="Constantia" w:eastAsia="等线" w:hAnsi="Constantia" w:cs="宋体"/>
                <w:color w:val="4D322D"/>
              </w:rPr>
            </w:pPr>
          </w:p>
        </w:tc>
        <w:tc>
          <w:tcPr>
            <w:tcW w:w="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EA0C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</w:p>
        </w:tc>
      </w:tr>
      <w:tr w:rsidR="00857635" w:rsidRPr="00857635" w14:paraId="0F7BBF05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3407C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Gear_3_Counter_shaft_-_Scaled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1A58E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3573.45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1249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7618D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3.57g</w:t>
            </w:r>
          </w:p>
        </w:tc>
        <w:tc>
          <w:tcPr>
            <w:tcW w:w="36" w:type="dxa"/>
            <w:vAlign w:val="center"/>
            <w:hideMark/>
          </w:tcPr>
          <w:p w14:paraId="68A4A5DB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22F5C959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5BCAF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Gear_3_Top_-_Scaled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86C07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6512.50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1B74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0B49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6.51g</w:t>
            </w:r>
          </w:p>
        </w:tc>
        <w:tc>
          <w:tcPr>
            <w:tcW w:w="36" w:type="dxa"/>
            <w:vAlign w:val="center"/>
            <w:hideMark/>
          </w:tcPr>
          <w:p w14:paraId="558D25F3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972C1E2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A2EA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Gear_4_Counter_shaft_-_Scaled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C95E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972.21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FCBE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F63D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9.72g</w:t>
            </w:r>
          </w:p>
        </w:tc>
        <w:tc>
          <w:tcPr>
            <w:tcW w:w="36" w:type="dxa"/>
            <w:vAlign w:val="center"/>
            <w:hideMark/>
          </w:tcPr>
          <w:p w14:paraId="40153A84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59CFA41B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4AC1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Gear_4_Top_-_Scaled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CB59B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8407.92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D3CA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4DEDC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8.41g</w:t>
            </w:r>
          </w:p>
        </w:tc>
        <w:tc>
          <w:tcPr>
            <w:tcW w:w="36" w:type="dxa"/>
            <w:vAlign w:val="center"/>
            <w:hideMark/>
          </w:tcPr>
          <w:p w14:paraId="42A89E59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1D0C1DA9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D78F9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Gear_5_Counter_shaft_-_Scaled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ACE11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未果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43D02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6174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未果</w:t>
            </w:r>
          </w:p>
        </w:tc>
        <w:tc>
          <w:tcPr>
            <w:tcW w:w="36" w:type="dxa"/>
            <w:vAlign w:val="center"/>
            <w:hideMark/>
          </w:tcPr>
          <w:p w14:paraId="4D06E857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5F5E9275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A9DE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Gear_5_Top_-_Scaled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E7B78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1611.96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77F9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6B8B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1.61g</w:t>
            </w:r>
          </w:p>
        </w:tc>
        <w:tc>
          <w:tcPr>
            <w:tcW w:w="36" w:type="dxa"/>
            <w:vAlign w:val="center"/>
            <w:hideMark/>
          </w:tcPr>
          <w:p w14:paraId="0FCA4FA8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53508DC7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2575B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Input_Shaft_-_Scaled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18D7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2161.66mm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3D4A4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5842A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2.16g</w:t>
            </w:r>
          </w:p>
        </w:tc>
        <w:tc>
          <w:tcPr>
            <w:tcW w:w="36" w:type="dxa"/>
            <w:vAlign w:val="center"/>
            <w:hideMark/>
          </w:tcPr>
          <w:p w14:paraId="6B0253AA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2CEEBBA3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BF03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Output_shaft_-_Scaled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B87E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3273.71mm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8C66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FA34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3.27g</w:t>
            </w:r>
          </w:p>
        </w:tc>
        <w:tc>
          <w:tcPr>
            <w:tcW w:w="36" w:type="dxa"/>
            <w:vAlign w:val="center"/>
            <w:hideMark/>
          </w:tcPr>
          <w:p w14:paraId="32C79011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522E5A4B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11F6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Pressure_Plate_-_Scaled.stl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3F6FD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66315.95</w:t>
            </w:r>
            <w:r w:rsidRPr="00857635">
              <w:rPr>
                <w:rFonts w:ascii="Constantia" w:eastAsia="等线" w:hAnsi="Constantia" w:cs="宋体"/>
                <w:color w:val="4D322D"/>
              </w:rPr>
              <w:t xml:space="preserve">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168E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19CA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66.32g</w:t>
            </w:r>
          </w:p>
        </w:tc>
        <w:tc>
          <w:tcPr>
            <w:tcW w:w="36" w:type="dxa"/>
            <w:vAlign w:val="center"/>
            <w:hideMark/>
          </w:tcPr>
          <w:p w14:paraId="34B300B1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5F65F37E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AE0D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Reverse_Gear_-_Scaled.stl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059A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4827.12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9CCC7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5DA97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4.83g</w:t>
            </w:r>
          </w:p>
        </w:tc>
        <w:tc>
          <w:tcPr>
            <w:tcW w:w="36" w:type="dxa"/>
            <w:vAlign w:val="center"/>
            <w:hideMark/>
          </w:tcPr>
          <w:p w14:paraId="6E3AC35F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A6E25AF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B1CD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Reverse_idler_-_Scaled.stl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E257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2216.97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7F48E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1B97A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2.22g</w:t>
            </w:r>
          </w:p>
        </w:tc>
        <w:tc>
          <w:tcPr>
            <w:tcW w:w="36" w:type="dxa"/>
            <w:vAlign w:val="center"/>
            <w:hideMark/>
          </w:tcPr>
          <w:p w14:paraId="6D950F05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6B9BBB25" w14:textId="77777777" w:rsidTr="00857635">
        <w:trPr>
          <w:trHeight w:val="32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86F9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Shift_Collar_-_Scaled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CD8C2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2437.21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85C88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9894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2.44g</w:t>
            </w:r>
          </w:p>
        </w:tc>
        <w:tc>
          <w:tcPr>
            <w:tcW w:w="36" w:type="dxa"/>
            <w:vAlign w:val="center"/>
            <w:hideMark/>
          </w:tcPr>
          <w:p w14:paraId="14C52EA9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31F1DCA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76BA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Shift_collar_gear_-_5th_-_Scaled.stl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99F78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5202.21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BACF2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AA4A2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5.20g</w:t>
            </w:r>
          </w:p>
        </w:tc>
        <w:tc>
          <w:tcPr>
            <w:tcW w:w="36" w:type="dxa"/>
            <w:vAlign w:val="center"/>
            <w:hideMark/>
          </w:tcPr>
          <w:p w14:paraId="5BEBE0E2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2E5BE914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6802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Shift_collar_gear_-_Scaled.stl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2E899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3589.5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60822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CE88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3.59g</w:t>
            </w:r>
          </w:p>
        </w:tc>
        <w:tc>
          <w:tcPr>
            <w:tcW w:w="36" w:type="dxa"/>
            <w:vAlign w:val="center"/>
            <w:hideMark/>
          </w:tcPr>
          <w:p w14:paraId="5B217A41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325753CD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09797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Shift_linkage_-_Scaled.stl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56B7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1766.74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79D9D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75D8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1.77g</w:t>
            </w:r>
          </w:p>
        </w:tc>
        <w:tc>
          <w:tcPr>
            <w:tcW w:w="36" w:type="dxa"/>
            <w:vAlign w:val="center"/>
            <w:hideMark/>
          </w:tcPr>
          <w:p w14:paraId="7EBCF6DC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63712C95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36BF4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Shifter_ball_bottom_-_Scaled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5F96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1424.52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D33F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E6A6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1.42g</w:t>
            </w:r>
          </w:p>
        </w:tc>
        <w:tc>
          <w:tcPr>
            <w:tcW w:w="36" w:type="dxa"/>
            <w:vAlign w:val="center"/>
            <w:hideMark/>
          </w:tcPr>
          <w:p w14:paraId="00D41689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78DACC1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C82D6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Shifter_ball_top_-_Scaled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83264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1193.50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606BC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13800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1.19g</w:t>
            </w:r>
          </w:p>
        </w:tc>
        <w:tc>
          <w:tcPr>
            <w:tcW w:w="36" w:type="dxa"/>
            <w:vAlign w:val="center"/>
            <w:hideMark/>
          </w:tcPr>
          <w:p w14:paraId="2823FC2A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17499307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92541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lastRenderedPageBreak/>
              <w:t>Shifter_base_-_Scaled.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8710D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2774.62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E0D5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7227B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2.77g</w:t>
            </w:r>
          </w:p>
        </w:tc>
        <w:tc>
          <w:tcPr>
            <w:tcW w:w="36" w:type="dxa"/>
            <w:vAlign w:val="center"/>
            <w:hideMark/>
          </w:tcPr>
          <w:p w14:paraId="3A6A3394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2E2F2E92" w14:textId="77777777" w:rsidTr="00857635">
        <w:trPr>
          <w:trHeight w:val="5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9A3A5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Shifter_base_1_-_Scaled.stl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D5B1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3427.43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5D989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B3BB0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3.43g</w:t>
            </w:r>
          </w:p>
        </w:tc>
        <w:tc>
          <w:tcPr>
            <w:tcW w:w="36" w:type="dxa"/>
            <w:vAlign w:val="center"/>
            <w:hideMark/>
          </w:tcPr>
          <w:p w14:paraId="691A39FB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212BA16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1A6F7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Shifter_base_2_-_Scaled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329BDF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2919.57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926E9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AA442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2.92g</w:t>
            </w:r>
          </w:p>
        </w:tc>
        <w:tc>
          <w:tcPr>
            <w:tcW w:w="36" w:type="dxa"/>
            <w:vAlign w:val="center"/>
            <w:hideMark/>
          </w:tcPr>
          <w:p w14:paraId="53050161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54242C17" w14:textId="77777777" w:rsidTr="00857635">
        <w:trPr>
          <w:trHeight w:val="32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799B49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test_jig.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470954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34388.66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3DA2C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A55C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34.39g</w:t>
            </w:r>
          </w:p>
        </w:tc>
        <w:tc>
          <w:tcPr>
            <w:tcW w:w="36" w:type="dxa"/>
            <w:vAlign w:val="center"/>
            <w:hideMark/>
          </w:tcPr>
          <w:p w14:paraId="4DDA8B70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76721DF7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BC577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Transmission_Housing_1_-_Scaled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4DD7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53895.25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6087D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79E0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53.90g</w:t>
            </w:r>
          </w:p>
        </w:tc>
        <w:tc>
          <w:tcPr>
            <w:tcW w:w="36" w:type="dxa"/>
            <w:vAlign w:val="center"/>
            <w:hideMark/>
          </w:tcPr>
          <w:p w14:paraId="3C85DCBD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4AEDEF43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F48EB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Transmission_Housing_1_Cover_-_Scaled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147B7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30441.63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174C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79A30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30.44g</w:t>
            </w:r>
          </w:p>
        </w:tc>
        <w:tc>
          <w:tcPr>
            <w:tcW w:w="36" w:type="dxa"/>
            <w:vAlign w:val="center"/>
            <w:hideMark/>
          </w:tcPr>
          <w:p w14:paraId="1E7007F4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79B0A46F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00AC1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Transmission_housing_2_-_Scaled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6C486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38722.93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3E1E2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18617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38.72g</w:t>
            </w:r>
          </w:p>
        </w:tc>
        <w:tc>
          <w:tcPr>
            <w:tcW w:w="36" w:type="dxa"/>
            <w:vAlign w:val="center"/>
            <w:hideMark/>
          </w:tcPr>
          <w:p w14:paraId="1760DAA5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63428B48" w14:textId="77777777" w:rsidTr="00857635">
        <w:trPr>
          <w:trHeight w:val="8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A134E2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Transmission_housing_2_bearing_retainer_-_Sclaed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766DA3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2884.42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58CE2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949A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28.84g</w:t>
            </w:r>
          </w:p>
        </w:tc>
        <w:tc>
          <w:tcPr>
            <w:tcW w:w="36" w:type="dxa"/>
            <w:vAlign w:val="center"/>
            <w:hideMark/>
          </w:tcPr>
          <w:p w14:paraId="36BBF213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4D81D2D0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E634D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Transmission_housing_3_-_Scaled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858388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192998.94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13BC10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22B2D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192.00g</w:t>
            </w:r>
          </w:p>
        </w:tc>
        <w:tc>
          <w:tcPr>
            <w:tcW w:w="36" w:type="dxa"/>
            <w:vAlign w:val="center"/>
            <w:hideMark/>
          </w:tcPr>
          <w:p w14:paraId="0F33B3B5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A71F8B9" w14:textId="77777777" w:rsidTr="00857635">
        <w:trPr>
          <w:trHeight w:val="863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8147EA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Transmission_housing_3_-_Shell_-_cover_-_Scaled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08105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未果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5292AE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1EC5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华文新魏" w:eastAsia="华文新魏" w:hAnsi="等线" w:cs="宋体"/>
                <w:color w:val="4D322D"/>
              </w:rPr>
            </w:pPr>
            <w:r w:rsidRPr="00857635">
              <w:rPr>
                <w:rFonts w:ascii="华文新魏" w:eastAsia="华文新魏" w:hAnsi="等线" w:cs="宋体" w:hint="eastAsia"/>
                <w:color w:val="4D322D"/>
              </w:rPr>
              <w:t>未果</w:t>
            </w:r>
          </w:p>
        </w:tc>
        <w:tc>
          <w:tcPr>
            <w:tcW w:w="36" w:type="dxa"/>
            <w:vAlign w:val="center"/>
            <w:hideMark/>
          </w:tcPr>
          <w:p w14:paraId="4A6471E3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857635" w:rsidRPr="00857635" w14:paraId="09CCFACB" w14:textId="77777777" w:rsidTr="00857635">
        <w:trPr>
          <w:trHeight w:val="578"/>
        </w:trPr>
        <w:tc>
          <w:tcPr>
            <w:tcW w:w="42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F80DC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Transmission_Stand_-_Scaled</w:t>
            </w:r>
            <w:r w:rsidRPr="00857635">
              <w:rPr>
                <w:rFonts w:ascii="等线" w:eastAsia="等线" w:hAnsi="等线" w:cs="宋体" w:hint="eastAsia"/>
                <w:color w:val="000000"/>
              </w:rPr>
              <w:t>.stl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DF65D7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28557.91 mm</w:t>
            </w:r>
            <w:r w:rsidRPr="00857635">
              <w:rPr>
                <w:rFonts w:ascii="Constantia" w:eastAsia="等线" w:hAnsi="Constantia" w:cs="宋体"/>
                <w:color w:val="4D322D"/>
                <w:vertAlign w:val="superscript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2D4DB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等线" w:eastAsia="等线" w:hAnsi="等线" w:cs="宋体"/>
                <w:color w:val="000000"/>
              </w:rPr>
            </w:pPr>
            <w:r w:rsidRPr="00857635">
              <w:rPr>
                <w:rFonts w:ascii="等线" w:eastAsia="等线" w:hAnsi="等线" w:cs="宋体" w:hint="eastAsia"/>
                <w:color w:val="000000"/>
              </w:rPr>
              <w:t>默认材料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BC90AD" w14:textId="77777777" w:rsidR="00857635" w:rsidRPr="00857635" w:rsidRDefault="00857635" w:rsidP="00857635">
            <w:pPr>
              <w:spacing w:before="0" w:after="0" w:line="240" w:lineRule="auto"/>
              <w:jc w:val="center"/>
              <w:rPr>
                <w:rFonts w:ascii="Constantia" w:eastAsia="等线" w:hAnsi="Constantia" w:cs="宋体"/>
                <w:color w:val="4D322D"/>
              </w:rPr>
            </w:pPr>
            <w:r w:rsidRPr="00857635">
              <w:rPr>
                <w:rFonts w:ascii="Constantia" w:eastAsia="等线" w:hAnsi="Constantia" w:cs="宋体"/>
                <w:color w:val="4D322D"/>
              </w:rPr>
              <w:t>28.56g</w:t>
            </w:r>
          </w:p>
        </w:tc>
        <w:tc>
          <w:tcPr>
            <w:tcW w:w="36" w:type="dxa"/>
            <w:vAlign w:val="center"/>
            <w:hideMark/>
          </w:tcPr>
          <w:p w14:paraId="010722C1" w14:textId="77777777" w:rsidR="00857635" w:rsidRPr="00857635" w:rsidRDefault="00857635" w:rsidP="0085763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</w:tbl>
    <w:p w14:paraId="7A87383F" w14:textId="77777777" w:rsidR="00610356" w:rsidRDefault="00610356" w:rsidP="00EA6D76"/>
    <w:p w14:paraId="30A47332" w14:textId="30CD9F6B" w:rsidR="00FB5D07" w:rsidRDefault="00FB5D07" w:rsidP="00FB5D07">
      <w:pPr>
        <w:keepNext/>
        <w:keepLines/>
        <w:spacing w:before="600" w:after="60"/>
        <w:outlineLvl w:val="0"/>
        <w:rPr>
          <w:rFonts w:ascii="微软雅黑" w:eastAsia="微软雅黑" w:hAnsi="微软雅黑" w:cs="Times New Roman"/>
          <w:color w:val="4472C4"/>
          <w:sz w:val="30"/>
          <w:szCs w:val="30"/>
        </w:rPr>
      </w:pPr>
      <w:r w:rsidRPr="00FB5D07">
        <w:rPr>
          <w:rFonts w:ascii="微软雅黑" w:eastAsia="微软雅黑" w:hAnsi="微软雅黑" w:cs="Times New Roman" w:hint="eastAsia"/>
          <w:color w:val="4472C4"/>
          <w:sz w:val="30"/>
          <w:szCs w:val="30"/>
        </w:rPr>
        <w:t>总结</w:t>
      </w:r>
    </w:p>
    <w:p w14:paraId="5B6996B9" w14:textId="44FE4B36" w:rsidR="00FB5D07" w:rsidRPr="00FB5D07" w:rsidRDefault="00FB5D07" w:rsidP="00FB5D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c#</w:t>
      </w:r>
      <w:r>
        <w:rPr>
          <w:rFonts w:hint="eastAsia"/>
        </w:rPr>
        <w:t>平台及</w:t>
      </w:r>
      <w:r>
        <w:rPr>
          <w:rFonts w:hint="eastAsia"/>
        </w:rPr>
        <w:t>any</w:t>
      </w:r>
      <w:r>
        <w:t>CAD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搭建三维几何模型的交互，包括</w:t>
      </w:r>
      <w:r>
        <w:rPr>
          <w:rFonts w:hint="eastAsia"/>
        </w:rPr>
        <w:t>step</w:t>
      </w:r>
      <w:r>
        <w:rPr>
          <w:rFonts w:hint="eastAsia"/>
        </w:rPr>
        <w:t>，</w:t>
      </w:r>
      <w:r>
        <w:rPr>
          <w:rFonts w:hint="eastAsia"/>
        </w:rPr>
        <w:t>stl</w:t>
      </w:r>
      <w:r>
        <w:rPr>
          <w:rFonts w:hint="eastAsia"/>
        </w:rPr>
        <w:t>格式文件的导入，线框视图和渲染视图的切换，主左俯三视图的展示和鼠标交互操作功能。</w:t>
      </w:r>
      <w:r w:rsidR="00B82A4F">
        <w:rPr>
          <w:rFonts w:hint="eastAsia"/>
        </w:rPr>
        <w:t>自老师发布任务之后，学生尽力学习相关技能，已经基本掌握</w:t>
      </w:r>
      <w:r w:rsidR="00B82A4F">
        <w:rPr>
          <w:rFonts w:hint="eastAsia"/>
        </w:rPr>
        <w:t>c#</w:t>
      </w:r>
      <w:r w:rsidR="00B82A4F">
        <w:rPr>
          <w:rFonts w:hint="eastAsia"/>
        </w:rPr>
        <w:t>语言</w:t>
      </w:r>
      <w:r w:rsidR="00C41852">
        <w:rPr>
          <w:rFonts w:hint="eastAsia"/>
        </w:rPr>
        <w:t>，</w:t>
      </w:r>
      <w:r w:rsidR="00B82A4F">
        <w:rPr>
          <w:rFonts w:hint="eastAsia"/>
        </w:rPr>
        <w:t>unity</w:t>
      </w:r>
      <w:r w:rsidR="00B82A4F">
        <w:rPr>
          <w:rFonts w:hint="eastAsia"/>
        </w:rPr>
        <w:t>工具</w:t>
      </w:r>
      <w:r w:rsidR="00C41852">
        <w:rPr>
          <w:rFonts w:hint="eastAsia"/>
        </w:rPr>
        <w:t>，</w:t>
      </w:r>
      <w:r w:rsidR="00C41852">
        <w:rPr>
          <w:rFonts w:hint="eastAsia"/>
        </w:rPr>
        <w:t>git</w:t>
      </w:r>
      <w:r w:rsidR="00C41852">
        <w:rPr>
          <w:rFonts w:hint="eastAsia"/>
        </w:rPr>
        <w:t>操作及</w:t>
      </w:r>
      <w:r w:rsidR="00C41852">
        <w:rPr>
          <w:rFonts w:hint="eastAsia"/>
        </w:rPr>
        <w:t>markdown</w:t>
      </w:r>
      <w:r w:rsidR="00C41852">
        <w:rPr>
          <w:rFonts w:hint="eastAsia"/>
        </w:rPr>
        <w:t>文档的编写。</w:t>
      </w:r>
      <w:r>
        <w:rPr>
          <w:rFonts w:hint="eastAsia"/>
        </w:rPr>
        <w:t>遗憾的是，</w:t>
      </w:r>
      <w:r w:rsidR="00B82A4F">
        <w:rPr>
          <w:rFonts w:hint="eastAsia"/>
        </w:rPr>
        <w:t>由于个人实力限制，</w:t>
      </w:r>
      <w:r>
        <w:rPr>
          <w:rFonts w:hint="eastAsia"/>
        </w:rPr>
        <w:t>学生只能完成任务一的功能，并不能实现装配及运动过程，</w:t>
      </w:r>
      <w:r w:rsidR="00B82A4F">
        <w:rPr>
          <w:rFonts w:hint="eastAsia"/>
        </w:rPr>
        <w:t>希望老师可以在这方面为学生指点一二，学生不胜感激。</w:t>
      </w:r>
    </w:p>
    <w:sectPr w:rsidR="00FB5D07" w:rsidRPr="00FB5D07" w:rsidSect="00C02F4F">
      <w:footerReference w:type="default" r:id="rId50"/>
      <w:pgSz w:w="11906" w:h="16838" w:code="9"/>
      <w:pgMar w:top="1440" w:right="1644" w:bottom="1440" w:left="1644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6A594C" w14:textId="77777777" w:rsidR="00F61BE5" w:rsidRDefault="00F61BE5">
      <w:pPr>
        <w:spacing w:before="0" w:after="0" w:line="240" w:lineRule="auto"/>
      </w:pPr>
      <w:r>
        <w:separator/>
      </w:r>
    </w:p>
  </w:endnote>
  <w:endnote w:type="continuationSeparator" w:id="0">
    <w:p w14:paraId="5662D51F" w14:textId="77777777" w:rsidR="00F61BE5" w:rsidRDefault="00F61BE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华文新魏">
    <w:altName w:val="STXinwe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88BB85" w14:textId="77777777" w:rsidR="00FB5D07" w:rsidRPr="0089163F" w:rsidRDefault="00FB5D07">
    <w:pPr>
      <w:pStyle w:val="ad"/>
      <w:rPr>
        <w:rFonts w:ascii="微软雅黑" w:eastAsia="微软雅黑" w:hAnsi="微软雅黑"/>
      </w:rPr>
    </w:pPr>
    <w:r w:rsidRPr="0089163F">
      <w:rPr>
        <w:rFonts w:ascii="微软雅黑" w:eastAsia="微软雅黑" w:hAnsi="微软雅黑" w:hint="eastAsia"/>
        <w:lang w:val="zh-CN" w:bidi="zh-CN"/>
      </w:rPr>
      <w:t xml:space="preserve">第 </w:t>
    </w:r>
    <w:r w:rsidRPr="0089163F">
      <w:rPr>
        <w:rFonts w:ascii="微软雅黑" w:eastAsia="微软雅黑" w:hAnsi="微软雅黑" w:hint="eastAsia"/>
        <w:lang w:val="zh-CN" w:bidi="zh-CN"/>
      </w:rPr>
      <w:fldChar w:fldCharType="begin"/>
    </w:r>
    <w:r w:rsidRPr="0089163F">
      <w:rPr>
        <w:rFonts w:ascii="微软雅黑" w:eastAsia="微软雅黑" w:hAnsi="微软雅黑" w:hint="eastAsia"/>
        <w:lang w:val="zh-CN" w:bidi="zh-CN"/>
      </w:rPr>
      <w:instrText xml:space="preserve"> PAGE  \* Arabic  \* MERGEFORMAT </w:instrText>
    </w:r>
    <w:r w:rsidRPr="0089163F">
      <w:rPr>
        <w:rFonts w:ascii="微软雅黑" w:eastAsia="微软雅黑" w:hAnsi="微软雅黑" w:hint="eastAsia"/>
        <w:lang w:val="zh-CN" w:bidi="zh-CN"/>
      </w:rPr>
      <w:fldChar w:fldCharType="separate"/>
    </w:r>
    <w:r>
      <w:rPr>
        <w:rFonts w:ascii="微软雅黑" w:eastAsia="微软雅黑" w:hAnsi="微软雅黑"/>
        <w:noProof/>
        <w:lang w:val="zh-CN" w:bidi="zh-CN"/>
      </w:rPr>
      <w:t>1</w:t>
    </w:r>
    <w:r w:rsidRPr="0089163F">
      <w:rPr>
        <w:rFonts w:ascii="微软雅黑" w:eastAsia="微软雅黑" w:hAnsi="微软雅黑" w:hint="eastAsia"/>
        <w:lang w:val="zh-CN" w:bidi="zh-CN"/>
      </w:rPr>
      <w:fldChar w:fldCharType="end"/>
    </w:r>
    <w:r w:rsidRPr="0089163F">
      <w:rPr>
        <w:rFonts w:ascii="微软雅黑" w:eastAsia="微软雅黑" w:hAnsi="微软雅黑" w:hint="eastAsia"/>
        <w:lang w:val="zh-CN" w:bidi="zh-CN"/>
      </w:rPr>
      <w:t xml:space="preserve"> 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7D260D" w14:textId="77777777" w:rsidR="00F61BE5" w:rsidRDefault="00F61BE5">
      <w:pPr>
        <w:spacing w:before="0" w:after="0" w:line="240" w:lineRule="auto"/>
      </w:pPr>
      <w:r>
        <w:separator/>
      </w:r>
    </w:p>
  </w:footnote>
  <w:footnote w:type="continuationSeparator" w:id="0">
    <w:p w14:paraId="377FC7F3" w14:textId="77777777" w:rsidR="00F61BE5" w:rsidRDefault="00F61BE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5"/>
  </w:num>
  <w:num w:numId="12">
    <w:abstractNumId w:val="1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075"/>
    <w:rsid w:val="00061C47"/>
    <w:rsid w:val="00064A5E"/>
    <w:rsid w:val="000748AA"/>
    <w:rsid w:val="001638F6"/>
    <w:rsid w:val="001A2000"/>
    <w:rsid w:val="001E4882"/>
    <w:rsid w:val="0020570C"/>
    <w:rsid w:val="00223604"/>
    <w:rsid w:val="003209D6"/>
    <w:rsid w:val="00334A73"/>
    <w:rsid w:val="003422FF"/>
    <w:rsid w:val="003B6E12"/>
    <w:rsid w:val="0046147F"/>
    <w:rsid w:val="004952C4"/>
    <w:rsid w:val="004F041D"/>
    <w:rsid w:val="0054104D"/>
    <w:rsid w:val="00585762"/>
    <w:rsid w:val="0059046F"/>
    <w:rsid w:val="00591002"/>
    <w:rsid w:val="005A1C5A"/>
    <w:rsid w:val="005F06AE"/>
    <w:rsid w:val="005F799A"/>
    <w:rsid w:val="00610356"/>
    <w:rsid w:val="006370A0"/>
    <w:rsid w:val="00661896"/>
    <w:rsid w:val="0066536D"/>
    <w:rsid w:val="00687E96"/>
    <w:rsid w:val="00690EFD"/>
    <w:rsid w:val="006D5ACD"/>
    <w:rsid w:val="007021DE"/>
    <w:rsid w:val="0070721E"/>
    <w:rsid w:val="00721BE3"/>
    <w:rsid w:val="00732607"/>
    <w:rsid w:val="00747B53"/>
    <w:rsid w:val="00770A56"/>
    <w:rsid w:val="00783DAF"/>
    <w:rsid w:val="007F7BA0"/>
    <w:rsid w:val="0081381E"/>
    <w:rsid w:val="00815DCE"/>
    <w:rsid w:val="00844483"/>
    <w:rsid w:val="00857635"/>
    <w:rsid w:val="0089163F"/>
    <w:rsid w:val="008C10D0"/>
    <w:rsid w:val="008C5AE0"/>
    <w:rsid w:val="00934F1C"/>
    <w:rsid w:val="009B54B9"/>
    <w:rsid w:val="009D1EEE"/>
    <w:rsid w:val="009D2231"/>
    <w:rsid w:val="00A122DB"/>
    <w:rsid w:val="00AD165F"/>
    <w:rsid w:val="00AD61EC"/>
    <w:rsid w:val="00B047D8"/>
    <w:rsid w:val="00B262CB"/>
    <w:rsid w:val="00B314C4"/>
    <w:rsid w:val="00B319E6"/>
    <w:rsid w:val="00B47B7A"/>
    <w:rsid w:val="00B646B8"/>
    <w:rsid w:val="00B82A4F"/>
    <w:rsid w:val="00B856DF"/>
    <w:rsid w:val="00B87C85"/>
    <w:rsid w:val="00C02F4F"/>
    <w:rsid w:val="00C2405E"/>
    <w:rsid w:val="00C41852"/>
    <w:rsid w:val="00C47075"/>
    <w:rsid w:val="00C80BD4"/>
    <w:rsid w:val="00CA371F"/>
    <w:rsid w:val="00CA40A8"/>
    <w:rsid w:val="00CF3A42"/>
    <w:rsid w:val="00D5413C"/>
    <w:rsid w:val="00DC07A3"/>
    <w:rsid w:val="00DD7CFA"/>
    <w:rsid w:val="00E072B4"/>
    <w:rsid w:val="00E11B8A"/>
    <w:rsid w:val="00EA6D76"/>
    <w:rsid w:val="00EC70BD"/>
    <w:rsid w:val="00F61BE5"/>
    <w:rsid w:val="00F677F9"/>
    <w:rsid w:val="00FB5D07"/>
    <w:rsid w:val="00FD1504"/>
    <w:rsid w:val="00FE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98A7A3"/>
  <w15:chartTrackingRefBased/>
  <w15:docId w15:val="{2AD70207-9F99-4D7C-A02A-1F5285D99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A6D76"/>
  </w:style>
  <w:style w:type="paragraph" w:styleId="1">
    <w:name w:val="heading 1"/>
    <w:basedOn w:val="a1"/>
    <w:next w:val="a1"/>
    <w:link w:val="10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2">
    <w:name w:val="heading 2"/>
    <w:basedOn w:val="a1"/>
    <w:next w:val="a1"/>
    <w:link w:val="20"/>
    <w:uiPriority w:val="4"/>
    <w:unhideWhenUsed/>
    <w:qFormat/>
    <w:rsid w:val="006370A0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olor w:val="3F251D" w:themeColor="accent1"/>
    </w:rPr>
  </w:style>
  <w:style w:type="paragraph" w:styleId="3">
    <w:name w:val="heading 3"/>
    <w:basedOn w:val="a1"/>
    <w:next w:val="a1"/>
    <w:link w:val="30"/>
    <w:uiPriority w:val="4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5">
    <w:name w:val="heading 5"/>
    <w:basedOn w:val="a1"/>
    <w:next w:val="a1"/>
    <w:link w:val="50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6">
    <w:name w:val="heading 6"/>
    <w:basedOn w:val="a1"/>
    <w:next w:val="a1"/>
    <w:link w:val="60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8">
    <w:name w:val="heading 8"/>
    <w:basedOn w:val="a1"/>
    <w:next w:val="a1"/>
    <w:link w:val="80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0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联系人信息"/>
    <w:basedOn w:val="a1"/>
    <w:uiPriority w:val="4"/>
    <w:qFormat/>
    <w:pPr>
      <w:spacing w:before="360" w:after="0"/>
      <w:contextualSpacing/>
      <w:jc w:val="center"/>
    </w:pPr>
  </w:style>
  <w:style w:type="character" w:customStyle="1" w:styleId="10">
    <w:name w:val="标题 1 字符"/>
    <w:basedOn w:val="a2"/>
    <w:link w:val="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20">
    <w:name w:val="标题 2 字符"/>
    <w:basedOn w:val="a2"/>
    <w:link w:val="2"/>
    <w:uiPriority w:val="4"/>
    <w:rsid w:val="006370A0"/>
    <w:rPr>
      <w:rFonts w:asciiTheme="majorHAnsi" w:eastAsiaTheme="majorEastAsia" w:hAnsiTheme="majorHAnsi" w:cstheme="majorBidi"/>
      <w:color w:val="3F251D" w:themeColor="accent1"/>
    </w:rPr>
  </w:style>
  <w:style w:type="character" w:customStyle="1" w:styleId="30">
    <w:name w:val="标题 3 字符"/>
    <w:basedOn w:val="a2"/>
    <w:link w:val="3"/>
    <w:uiPriority w:val="4"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50">
    <w:name w:val="标题 5 字符"/>
    <w:basedOn w:val="a2"/>
    <w:link w:val="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60">
    <w:name w:val="标题 6 字符"/>
    <w:basedOn w:val="a2"/>
    <w:link w:val="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a0">
    <w:name w:val="List Bullet"/>
    <w:basedOn w:val="a1"/>
    <w:uiPriority w:val="7"/>
    <w:unhideWhenUsed/>
    <w:qFormat/>
    <w:pPr>
      <w:numPr>
        <w:numId w:val="5"/>
      </w:numPr>
    </w:pPr>
  </w:style>
  <w:style w:type="paragraph" w:styleId="a">
    <w:name w:val="List Number"/>
    <w:basedOn w:val="a1"/>
    <w:uiPriority w:val="5"/>
    <w:unhideWhenUsed/>
    <w:qFormat/>
    <w:pPr>
      <w:numPr>
        <w:numId w:val="6"/>
      </w:numPr>
      <w:contextualSpacing/>
    </w:pPr>
  </w:style>
  <w:style w:type="paragraph" w:styleId="a7">
    <w:name w:val="Title"/>
    <w:basedOn w:val="a1"/>
    <w:link w:val="a8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a8">
    <w:name w:val="标题 字符"/>
    <w:basedOn w:val="a2"/>
    <w:link w:val="a7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a9">
    <w:name w:val="Subtitle"/>
    <w:basedOn w:val="a1"/>
    <w:link w:val="aa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aa">
    <w:name w:val="副标题 字符"/>
    <w:basedOn w:val="a2"/>
    <w:link w:val="a9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ab">
    <w:name w:val="照片"/>
    <w:basedOn w:val="a1"/>
    <w:uiPriority w:val="1"/>
    <w:qFormat/>
    <w:rsid w:val="00D5413C"/>
    <w:pPr>
      <w:spacing w:before="2400" w:after="400"/>
      <w:jc w:val="center"/>
    </w:pPr>
  </w:style>
  <w:style w:type="paragraph" w:styleId="ac">
    <w:name w:val="caption"/>
    <w:basedOn w:val="a1"/>
    <w:next w:val="a1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90">
    <w:name w:val="标题 9 字符"/>
    <w:basedOn w:val="a2"/>
    <w:link w:val="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80">
    <w:name w:val="标题 8 字符"/>
    <w:basedOn w:val="a2"/>
    <w:link w:val="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">
    <w:name w:val="TOC Heading"/>
    <w:basedOn w:val="1"/>
    <w:next w:val="a1"/>
    <w:uiPriority w:val="39"/>
    <w:semiHidden/>
    <w:unhideWhenUsed/>
    <w:qFormat/>
    <w:pPr>
      <w:spacing w:before="0"/>
      <w:outlineLvl w:val="9"/>
    </w:pPr>
  </w:style>
  <w:style w:type="paragraph" w:styleId="ad">
    <w:name w:val="footer"/>
    <w:basedOn w:val="a1"/>
    <w:link w:val="ae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ae">
    <w:name w:val="页脚 字符"/>
    <w:basedOn w:val="a2"/>
    <w:link w:val="ad"/>
    <w:uiPriority w:val="99"/>
    <w:rsid w:val="003422FF"/>
    <w:rPr>
      <w:sz w:val="22"/>
      <w:szCs w:val="16"/>
    </w:rPr>
  </w:style>
  <w:style w:type="paragraph" w:styleId="TOC3">
    <w:name w:val="toc 3"/>
    <w:basedOn w:val="a1"/>
    <w:next w:val="a1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a1"/>
    <w:next w:val="a1"/>
    <w:autoRedefine/>
    <w:uiPriority w:val="39"/>
    <w:semiHidden/>
    <w:unhideWhenUsed/>
    <w:pPr>
      <w:spacing w:after="100"/>
    </w:pPr>
  </w:style>
  <w:style w:type="paragraph" w:styleId="TOC2">
    <w:name w:val="toc 2"/>
    <w:basedOn w:val="a1"/>
    <w:next w:val="a1"/>
    <w:autoRedefine/>
    <w:uiPriority w:val="39"/>
    <w:semiHidden/>
    <w:unhideWhenUsed/>
    <w:pPr>
      <w:spacing w:after="100"/>
      <w:ind w:left="200"/>
    </w:pPr>
  </w:style>
  <w:style w:type="paragraph" w:styleId="af">
    <w:name w:val="Balloon Text"/>
    <w:basedOn w:val="a1"/>
    <w:link w:val="af0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af0">
    <w:name w:val="批注框文本 字符"/>
    <w:basedOn w:val="a2"/>
    <w:link w:val="af"/>
    <w:uiPriority w:val="99"/>
    <w:semiHidden/>
    <w:rsid w:val="00A122DB"/>
    <w:rPr>
      <w:rFonts w:ascii="Tahoma" w:hAnsi="Tahoma" w:cs="Tahoma"/>
      <w:szCs w:val="16"/>
    </w:rPr>
  </w:style>
  <w:style w:type="paragraph" w:styleId="af1">
    <w:name w:val="Bibliography"/>
    <w:basedOn w:val="a1"/>
    <w:next w:val="a1"/>
    <w:uiPriority w:val="39"/>
    <w:semiHidden/>
    <w:unhideWhenUsed/>
  </w:style>
  <w:style w:type="paragraph" w:styleId="31">
    <w:name w:val="Body Text 3"/>
    <w:basedOn w:val="a1"/>
    <w:link w:val="32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af2">
    <w:name w:val="报告表格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af3">
    <w:name w:val="Table Grid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1"/>
    <w:link w:val="af5"/>
    <w:uiPriority w:val="99"/>
    <w:unhideWhenUsed/>
    <w:rsid w:val="001A2000"/>
    <w:pPr>
      <w:spacing w:before="0" w:after="0" w:line="240" w:lineRule="auto"/>
    </w:pPr>
  </w:style>
  <w:style w:type="character" w:customStyle="1" w:styleId="af5">
    <w:name w:val="页眉 字符"/>
    <w:basedOn w:val="a2"/>
    <w:link w:val="af4"/>
    <w:uiPriority w:val="99"/>
    <w:rsid w:val="001A2000"/>
  </w:style>
  <w:style w:type="character" w:customStyle="1" w:styleId="32">
    <w:name w:val="正文文本 3 字符"/>
    <w:basedOn w:val="a2"/>
    <w:link w:val="31"/>
    <w:uiPriority w:val="99"/>
    <w:semiHidden/>
    <w:rsid w:val="00A122DB"/>
    <w:rPr>
      <w:szCs w:val="16"/>
    </w:rPr>
  </w:style>
  <w:style w:type="character" w:styleId="af6">
    <w:name w:val="annotation reference"/>
    <w:basedOn w:val="a2"/>
    <w:uiPriority w:val="99"/>
    <w:semiHidden/>
    <w:unhideWhenUsed/>
    <w:rsid w:val="00A122DB"/>
    <w:rPr>
      <w:sz w:val="22"/>
      <w:szCs w:val="16"/>
    </w:rPr>
  </w:style>
  <w:style w:type="paragraph" w:styleId="33">
    <w:name w:val="Body Text Indent 3"/>
    <w:basedOn w:val="a1"/>
    <w:link w:val="34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34">
    <w:name w:val="正文文本缩进 3 字符"/>
    <w:basedOn w:val="a2"/>
    <w:link w:val="33"/>
    <w:uiPriority w:val="99"/>
    <w:semiHidden/>
    <w:rsid w:val="00A122DB"/>
    <w:rPr>
      <w:szCs w:val="16"/>
    </w:rPr>
  </w:style>
  <w:style w:type="paragraph" w:styleId="af7">
    <w:name w:val="annotation text"/>
    <w:basedOn w:val="a1"/>
    <w:link w:val="af8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af8">
    <w:name w:val="批注文字 字符"/>
    <w:basedOn w:val="a2"/>
    <w:link w:val="af7"/>
    <w:uiPriority w:val="99"/>
    <w:semiHidden/>
    <w:rsid w:val="00A122DB"/>
    <w:rPr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122DB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A122DB"/>
    <w:rPr>
      <w:b/>
      <w:bCs/>
      <w:szCs w:val="20"/>
    </w:rPr>
  </w:style>
  <w:style w:type="paragraph" w:styleId="afb">
    <w:name w:val="Document Map"/>
    <w:basedOn w:val="a1"/>
    <w:link w:val="afc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afc">
    <w:name w:val="文档结构图 字符"/>
    <w:basedOn w:val="a2"/>
    <w:link w:val="afb"/>
    <w:uiPriority w:val="99"/>
    <w:semiHidden/>
    <w:rsid w:val="00A122DB"/>
    <w:rPr>
      <w:rFonts w:ascii="Segoe UI" w:hAnsi="Segoe UI" w:cs="Segoe UI"/>
      <w:szCs w:val="16"/>
    </w:rPr>
  </w:style>
  <w:style w:type="paragraph" w:styleId="afd">
    <w:name w:val="endnote text"/>
    <w:basedOn w:val="a1"/>
    <w:link w:val="afe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afe">
    <w:name w:val="尾注文本 字符"/>
    <w:basedOn w:val="a2"/>
    <w:link w:val="afd"/>
    <w:uiPriority w:val="99"/>
    <w:semiHidden/>
    <w:rsid w:val="00A122DB"/>
    <w:rPr>
      <w:szCs w:val="20"/>
    </w:rPr>
  </w:style>
  <w:style w:type="paragraph" w:styleId="aff">
    <w:name w:val="envelope return"/>
    <w:basedOn w:val="a1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aff0">
    <w:name w:val="footnote text"/>
    <w:basedOn w:val="a1"/>
    <w:link w:val="aff1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aff1">
    <w:name w:val="脚注文本 字符"/>
    <w:basedOn w:val="a2"/>
    <w:link w:val="aff0"/>
    <w:uiPriority w:val="99"/>
    <w:semiHidden/>
    <w:rsid w:val="00A122DB"/>
    <w:rPr>
      <w:szCs w:val="20"/>
    </w:rPr>
  </w:style>
  <w:style w:type="character" w:styleId="HTML">
    <w:name w:val="HTML Code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1">
    <w:name w:val="HTML 预设格式 字符"/>
    <w:basedOn w:val="a2"/>
    <w:link w:val="HTML0"/>
    <w:uiPriority w:val="99"/>
    <w:semiHidden/>
    <w:rsid w:val="00A122DB"/>
    <w:rPr>
      <w:rFonts w:ascii="Consolas" w:hAnsi="Consolas"/>
      <w:szCs w:val="20"/>
    </w:rPr>
  </w:style>
  <w:style w:type="character" w:styleId="HTML2">
    <w:name w:val="HTML Keyboard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3">
    <w:name w:val="HTML Typewriter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aff2">
    <w:name w:val="macro"/>
    <w:link w:val="aff3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aff3">
    <w:name w:val="宏文本 字符"/>
    <w:basedOn w:val="a2"/>
    <w:link w:val="aff2"/>
    <w:uiPriority w:val="99"/>
    <w:semiHidden/>
    <w:rsid w:val="00A122DB"/>
    <w:rPr>
      <w:rFonts w:ascii="Consolas" w:hAnsi="Consolas"/>
      <w:szCs w:val="20"/>
    </w:rPr>
  </w:style>
  <w:style w:type="paragraph" w:styleId="aff4">
    <w:name w:val="Plain Text"/>
    <w:basedOn w:val="a1"/>
    <w:link w:val="aff5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aff5">
    <w:name w:val="纯文本 字符"/>
    <w:basedOn w:val="a2"/>
    <w:link w:val="aff4"/>
    <w:uiPriority w:val="99"/>
    <w:semiHidden/>
    <w:rsid w:val="00A122DB"/>
    <w:rPr>
      <w:rFonts w:ascii="Consolas" w:hAnsi="Consolas"/>
      <w:szCs w:val="21"/>
    </w:rPr>
  </w:style>
  <w:style w:type="character" w:styleId="aff6">
    <w:name w:val="Placeholder Text"/>
    <w:basedOn w:val="a2"/>
    <w:uiPriority w:val="99"/>
    <w:semiHidden/>
    <w:rsid w:val="00A122DB"/>
    <w:rPr>
      <w:color w:val="595959" w:themeColor="text1" w:themeTint="A6"/>
    </w:rPr>
  </w:style>
  <w:style w:type="paragraph" w:styleId="aff7">
    <w:name w:val="List Paragraph"/>
    <w:basedOn w:val="a1"/>
    <w:uiPriority w:val="34"/>
    <w:semiHidden/>
    <w:qFormat/>
    <w:rsid w:val="00783DA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61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customXml" Target="ink/ink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rface\AppData\Roaming\Microsoft\Templates\&#21253;&#21547;&#23553;&#38754;&#30340;&#23398;&#29983;&#25253;&#21578;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19T10:33:09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5084 16384,'0'0'0,"-10"-227"-86,3 29 109,-4-331-142,65-214 189,44-117-44,-66 553-75,80-658-622,-101 888 588,52-348-367,20-2-947,-2 101 549</inkml:trace>
</inkml:ink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A14BDE-E09C-442A-8ED6-001B6CFE1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包含封面的学生报告.dotx</Template>
  <TotalTime>2</TotalTime>
  <Pages>44</Pages>
  <Words>1254</Words>
  <Characters>7150</Characters>
  <Application>Microsoft Office Word</Application>
  <DocSecurity>0</DocSecurity>
  <Lines>59</Lines>
  <Paragraphs>16</Paragraphs>
  <ScaleCrop>false</ScaleCrop>
  <Company/>
  <LinksUpToDate>false</LinksUpToDate>
  <CharactersWithSpaces>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黄洪伟</dc:creator>
  <cp:keywords/>
  <cp:lastModifiedBy>洪伟</cp:lastModifiedBy>
  <cp:revision>3</cp:revision>
  <dcterms:created xsi:type="dcterms:W3CDTF">2020-08-20T09:59:00Z</dcterms:created>
  <dcterms:modified xsi:type="dcterms:W3CDTF">2020-08-20T10:03:00Z</dcterms:modified>
  <cp:version/>
</cp:coreProperties>
</file>